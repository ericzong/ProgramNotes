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045" w:rsidRDefault="00E06045" w:rsidP="00E06045"/>
    <w:p w:rsidR="00EC3AC1" w:rsidRDefault="00EC3AC1" w:rsidP="00EC3AC1">
      <w:pPr>
        <w:pStyle w:val="1"/>
      </w:pPr>
      <w:r>
        <w:rPr>
          <w:rFonts w:hint="eastAsia"/>
        </w:rPr>
        <w:t>概述</w:t>
      </w:r>
    </w:p>
    <w:p w:rsidR="00EC3AC1" w:rsidRDefault="00EC3AC1" w:rsidP="00E06045">
      <w:r w:rsidRPr="00EC3AC1">
        <w:rPr>
          <w:rFonts w:hint="eastAsia"/>
        </w:rPr>
        <w:t xml:space="preserve">TestNG </w:t>
      </w:r>
      <w:r w:rsidRPr="00EC3AC1">
        <w:rPr>
          <w:rFonts w:hint="eastAsia"/>
        </w:rPr>
        <w:t>表示下一代</w:t>
      </w:r>
      <w:r>
        <w:rPr>
          <w:rFonts w:hint="eastAsia"/>
        </w:rPr>
        <w:t>（</w:t>
      </w:r>
      <w:r w:rsidRPr="00EC3AC1">
        <w:rPr>
          <w:rFonts w:hint="eastAsia"/>
        </w:rPr>
        <w:t>Next Generation</w:t>
      </w:r>
      <w:r w:rsidRPr="00EC3AC1">
        <w:rPr>
          <w:rFonts w:hint="eastAsia"/>
        </w:rPr>
        <w:t>的首字母</w:t>
      </w:r>
      <w:r>
        <w:rPr>
          <w:rFonts w:hint="eastAsia"/>
        </w:rPr>
        <w:t>）</w:t>
      </w:r>
      <w:r w:rsidRPr="00EC3AC1">
        <w:rPr>
          <w:rFonts w:hint="eastAsia"/>
        </w:rPr>
        <w:t>。它的设计覆盖所有类别的测试：单元、功能、端到端、集成等。</w:t>
      </w:r>
    </w:p>
    <w:p w:rsidR="00EC3AC1" w:rsidRDefault="00EC3AC1" w:rsidP="00EC3AC1"/>
    <w:p w:rsidR="00EC3AC1" w:rsidRDefault="00EC3AC1" w:rsidP="00EC3AC1">
      <w:pPr>
        <w:rPr>
          <w:rFonts w:hint="eastAsia"/>
        </w:rPr>
      </w:pPr>
      <w:r>
        <w:rPr>
          <w:rFonts w:hint="eastAsia"/>
        </w:rPr>
        <w:t>测试套（</w:t>
      </w:r>
      <w:r>
        <w:rPr>
          <w:rFonts w:hint="eastAsia"/>
        </w:rPr>
        <w:t>suite</w:t>
      </w:r>
      <w:r>
        <w:rPr>
          <w:rFonts w:hint="eastAsia"/>
        </w:rPr>
        <w:t>），用一个</w:t>
      </w:r>
      <w:r>
        <w:rPr>
          <w:rFonts w:hint="eastAsia"/>
        </w:rPr>
        <w:t>XML</w:t>
      </w:r>
      <w:r>
        <w:rPr>
          <w:rFonts w:hint="eastAsia"/>
        </w:rPr>
        <w:t>文件表述，包含一个或多个测试（</w:t>
      </w:r>
      <w:r>
        <w:rPr>
          <w:rFonts w:hint="eastAsia"/>
        </w:rPr>
        <w:t>test</w:t>
      </w:r>
      <w:r>
        <w:rPr>
          <w:rFonts w:hint="eastAsia"/>
        </w:rPr>
        <w:t>），</w:t>
      </w:r>
      <w:r>
        <w:rPr>
          <w:rFonts w:hint="eastAsia"/>
        </w:rPr>
        <w:t>&lt;suite&gt;</w:t>
      </w:r>
      <w:r>
        <w:rPr>
          <w:rFonts w:hint="eastAsia"/>
        </w:rPr>
        <w:t>标签定义。</w:t>
      </w:r>
    </w:p>
    <w:p w:rsidR="00EC3AC1" w:rsidRDefault="00EC3AC1" w:rsidP="00EC3AC1">
      <w:pPr>
        <w:rPr>
          <w:rFonts w:hint="eastAsia"/>
        </w:rPr>
      </w:pPr>
      <w:r>
        <w:rPr>
          <w:rFonts w:hint="eastAsia"/>
        </w:rPr>
        <w:t>测试（</w:t>
      </w:r>
      <w:r>
        <w:rPr>
          <w:rFonts w:hint="eastAsia"/>
        </w:rPr>
        <w:t>test</w:t>
      </w:r>
      <w:r>
        <w:rPr>
          <w:rFonts w:hint="eastAsia"/>
        </w:rPr>
        <w:t>），用</w:t>
      </w:r>
      <w:r>
        <w:rPr>
          <w:rFonts w:hint="eastAsia"/>
        </w:rPr>
        <w:t>&lt;test&gt;</w:t>
      </w:r>
      <w:r>
        <w:rPr>
          <w:rFonts w:hint="eastAsia"/>
        </w:rPr>
        <w:t>表述，包含一个或多个</w:t>
      </w:r>
      <w:r>
        <w:rPr>
          <w:rFonts w:hint="eastAsia"/>
        </w:rPr>
        <w:t>TestNG</w:t>
      </w:r>
      <w:r>
        <w:rPr>
          <w:rFonts w:hint="eastAsia"/>
        </w:rPr>
        <w:t>类。</w:t>
      </w:r>
    </w:p>
    <w:p w:rsidR="00EC3AC1" w:rsidRDefault="00EC3AC1" w:rsidP="00EC3AC1">
      <w:pPr>
        <w:rPr>
          <w:rFonts w:hint="eastAsia"/>
        </w:rPr>
      </w:pPr>
      <w:r>
        <w:rPr>
          <w:rFonts w:hint="eastAsia"/>
        </w:rPr>
        <w:t>TestNG</w:t>
      </w:r>
      <w:r>
        <w:rPr>
          <w:rFonts w:hint="eastAsia"/>
        </w:rPr>
        <w:t>类</w:t>
      </w:r>
      <w:r w:rsidR="005F3D8E">
        <w:rPr>
          <w:rFonts w:hint="eastAsia"/>
        </w:rPr>
        <w:t>，</w:t>
      </w:r>
      <w:r>
        <w:rPr>
          <w:rFonts w:hint="eastAsia"/>
        </w:rPr>
        <w:t>一个包含至少一个</w:t>
      </w:r>
      <w:r>
        <w:rPr>
          <w:rFonts w:hint="eastAsia"/>
        </w:rPr>
        <w:t>TestNG</w:t>
      </w:r>
      <w:r>
        <w:rPr>
          <w:rFonts w:hint="eastAsia"/>
        </w:rPr>
        <w:t>注释</w:t>
      </w:r>
      <w:r>
        <w:rPr>
          <w:rFonts w:hint="eastAsia"/>
        </w:rPr>
        <w:t>Java</w:t>
      </w:r>
      <w:r>
        <w:rPr>
          <w:rFonts w:hint="eastAsia"/>
        </w:rPr>
        <w:t>类，</w:t>
      </w:r>
      <w:r>
        <w:rPr>
          <w:rFonts w:hint="eastAsia"/>
        </w:rPr>
        <w:t>&lt;class&gt;</w:t>
      </w:r>
      <w:r>
        <w:rPr>
          <w:rFonts w:hint="eastAsia"/>
        </w:rPr>
        <w:t>标签表述，包含一个或多个测试方法</w:t>
      </w:r>
      <w:r w:rsidR="005F3D8E">
        <w:rPr>
          <w:rFonts w:hint="eastAsia"/>
        </w:rPr>
        <w:t>（</w:t>
      </w:r>
      <w:r>
        <w:rPr>
          <w:rFonts w:hint="eastAsia"/>
        </w:rPr>
        <w:t>test method</w:t>
      </w:r>
      <w:r w:rsidR="005F3D8E">
        <w:rPr>
          <w:rFonts w:hint="eastAsia"/>
        </w:rPr>
        <w:t>）。</w:t>
      </w:r>
    </w:p>
    <w:p w:rsidR="00EC3AC1" w:rsidRDefault="00EC3AC1" w:rsidP="00EC3AC1">
      <w:r>
        <w:rPr>
          <w:rFonts w:hint="eastAsia"/>
        </w:rPr>
        <w:t>测试方法</w:t>
      </w:r>
      <w:r w:rsidR="005F3D8E">
        <w:rPr>
          <w:rFonts w:hint="eastAsia"/>
        </w:rPr>
        <w:t>（</w:t>
      </w:r>
      <w:r>
        <w:rPr>
          <w:rFonts w:hint="eastAsia"/>
        </w:rPr>
        <w:t>test method</w:t>
      </w:r>
      <w:r w:rsidR="005F3D8E">
        <w:rPr>
          <w:rFonts w:hint="eastAsia"/>
        </w:rPr>
        <w:t>），</w:t>
      </w:r>
      <w:r>
        <w:rPr>
          <w:rFonts w:hint="eastAsia"/>
        </w:rPr>
        <w:t>一个</w:t>
      </w:r>
      <w:r>
        <w:rPr>
          <w:rFonts w:hint="eastAsia"/>
        </w:rPr>
        <w:t>@Test</w:t>
      </w:r>
      <w:r>
        <w:rPr>
          <w:rFonts w:hint="eastAsia"/>
        </w:rPr>
        <w:t>注解的</w:t>
      </w:r>
      <w:r>
        <w:rPr>
          <w:rFonts w:hint="eastAsia"/>
        </w:rPr>
        <w:t>Java</w:t>
      </w:r>
      <w:r>
        <w:rPr>
          <w:rFonts w:hint="eastAsia"/>
        </w:rPr>
        <w:t>方法</w:t>
      </w:r>
      <w:r w:rsidR="005F3D8E">
        <w:rPr>
          <w:rFonts w:hint="eastAsia"/>
        </w:rPr>
        <w:t>。</w:t>
      </w:r>
    </w:p>
    <w:p w:rsidR="00EC3AC1" w:rsidRDefault="005F3D8E" w:rsidP="005F3D8E">
      <w:pPr>
        <w:pStyle w:val="1"/>
      </w:pPr>
      <w:r>
        <w:rPr>
          <w:rFonts w:hint="eastAsia"/>
        </w:rPr>
        <w:t>注解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1"/>
        <w:gridCol w:w="2028"/>
        <w:gridCol w:w="6689"/>
      </w:tblGrid>
      <w:tr w:rsidR="005F3D8E" w:rsidRPr="005F3D8E" w:rsidTr="005F3D8E">
        <w:tc>
          <w:tcPr>
            <w:tcW w:w="1848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@BeforeSuite</w:t>
            </w:r>
          </w:p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@AfterSuite</w:t>
            </w:r>
          </w:p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@BeforeTest</w:t>
            </w:r>
          </w:p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@AfterTest</w:t>
            </w:r>
          </w:p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@BeforeGroups</w:t>
            </w:r>
          </w:p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@AfterGroups</w:t>
            </w:r>
          </w:p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@BeforeClass</w:t>
            </w:r>
          </w:p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@AfterClass</w:t>
            </w:r>
          </w:p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@BeforeMethod</w:t>
            </w:r>
          </w:p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@AfterMethod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10256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TestNG</w:t>
            </w:r>
            <w:r w:rsidR="005973F3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类配置</w:t>
            </w:r>
            <w:r w:rsidR="005973F3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信息</w:t>
            </w: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:</w:t>
            </w: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lang w:val="x-none"/>
              </w:rPr>
              <w:t> </w:t>
            </w:r>
          </w:p>
          <w:p w:rsidR="005F3D8E" w:rsidRPr="005F3D8E" w:rsidRDefault="005973F3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注解在TestNG类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超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类中的行为</w:t>
            </w:r>
          </w:p>
          <w:p w:rsidR="005973F3" w:rsidRPr="005F3D8E" w:rsidRDefault="005973F3" w:rsidP="005973F3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存在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继承关系的TestNG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Before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注解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的方法将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继承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链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自上而下的顺序执行，@After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注解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的方法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之相反。</w:t>
            </w:r>
          </w:p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alwaysRun</w:t>
            </w:r>
          </w:p>
        </w:tc>
        <w:tc>
          <w:tcPr>
            <w:tcW w:w="1034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dependsOnGroups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11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dependsOnMethods</w:t>
            </w:r>
          </w:p>
        </w:tc>
        <w:tc>
          <w:tcPr>
            <w:tcW w:w="1018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enabled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groups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inheritGroups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@DataProvider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1025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2564D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注解方法必须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返回</w:t>
            </w: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Object[][]</w:t>
            </w: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1040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2564D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指定则同方法名</w:t>
            </w: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parallel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2564D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默认false</w:t>
            </w: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@Factory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10266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2564D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注解方法必须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返回</w:t>
            </w:r>
            <w:r w:rsidR="005F3D8E"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 Object[].</w:t>
            </w: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@Listeners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lang w:val="x-none"/>
              </w:rPr>
              <w:t> org.testng.ITestNGListener</w:t>
            </w: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@Parameters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@Test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alwaysRun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dataProvider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lastRenderedPageBreak/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dataProviderClass</w:t>
            </w:r>
          </w:p>
        </w:tc>
        <w:tc>
          <w:tcPr>
            <w:tcW w:w="1040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dependsOnGroups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2564D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11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dependsOnMethods</w:t>
            </w:r>
          </w:p>
        </w:tc>
        <w:tc>
          <w:tcPr>
            <w:tcW w:w="1018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2564D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2564D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enabled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2564D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expectedExceptions</w:t>
            </w:r>
          </w:p>
        </w:tc>
        <w:tc>
          <w:tcPr>
            <w:tcW w:w="1025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2564D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groups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invocationCount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invocationTimeOut</w:t>
            </w:r>
          </w:p>
        </w:tc>
        <w:tc>
          <w:tcPr>
            <w:tcW w:w="1025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priority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E47C40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低优先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级优先</w:t>
            </w: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successPercentage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E47C40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singleThreaded</w:t>
            </w:r>
          </w:p>
        </w:tc>
        <w:tc>
          <w:tcPr>
            <w:tcW w:w="1040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D8E" w:rsidRPr="005F3D8E" w:rsidRDefault="00E47C40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仅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用于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级别</w:t>
            </w: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timeOut</w:t>
            </w:r>
          </w:p>
        </w:tc>
        <w:tc>
          <w:tcPr>
            <w:tcW w:w="1021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  <w:tr w:rsidR="005F3D8E" w:rsidRPr="005F3D8E" w:rsidTr="005F3D8E">
        <w:tc>
          <w:tcPr>
            <w:tcW w:w="1839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Calibri" w:eastAsia="宋体" w:hAnsi="Calibri" w:cs="宋体" w:hint="eastAsia"/>
                <w:kern w:val="0"/>
                <w:sz w:val="22"/>
                <w:lang w:val="x-none"/>
              </w:rPr>
            </w:pPr>
            <w:r w:rsidRPr="005F3D8E">
              <w:rPr>
                <w:rFonts w:ascii="Calibri" w:eastAsia="宋体" w:hAnsi="Calibri" w:cs="宋体"/>
                <w:kern w:val="0"/>
                <w:sz w:val="22"/>
                <w:lang w:val="x-none"/>
              </w:rPr>
              <w:t> </w:t>
            </w:r>
          </w:p>
        </w:tc>
        <w:tc>
          <w:tcPr>
            <w:tcW w:w="2094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2564D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F3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threadPoolSize</w:t>
            </w:r>
          </w:p>
        </w:tc>
        <w:tc>
          <w:tcPr>
            <w:tcW w:w="10250" w:type="dxa"/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D8E" w:rsidRPr="005F3D8E" w:rsidRDefault="005F3D8E" w:rsidP="005F3D8E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</w:tbl>
    <w:p w:rsidR="005F3D8E" w:rsidRPr="005F3D8E" w:rsidRDefault="005F3D8E" w:rsidP="00E06045"/>
    <w:p w:rsidR="005F3D8E" w:rsidRDefault="00E47C40" w:rsidP="00E47C40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t>配置</w:t>
      </w:r>
    </w:p>
    <w:p w:rsidR="005F3D8E" w:rsidRDefault="00E47C40" w:rsidP="00E47C40">
      <w:pPr>
        <w:pStyle w:val="2"/>
        <w:rPr>
          <w:rFonts w:hint="eastAsia"/>
        </w:rPr>
      </w:pPr>
      <w:r>
        <w:rPr>
          <w:rFonts w:hint="eastAsia"/>
        </w:rPr>
        <w:t>指定</w:t>
      </w:r>
      <w:r>
        <w:t>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E47C40" w:rsidTr="00E47C40">
        <w:tc>
          <w:tcPr>
            <w:tcW w:w="10478" w:type="dxa"/>
          </w:tcPr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>&lt;!DOCTYPE suite SYSTEM "</w:t>
            </w:r>
            <w:hyperlink r:id="rId8" w:history="1">
              <w:r w:rsidRPr="009D15D1">
                <w:rPr>
                  <w:rStyle w:val="aa"/>
                  <w:rFonts w:asciiTheme="minorHAnsi" w:hAnsiTheme="minorHAnsi"/>
                  <w:sz w:val="21"/>
                  <w:szCs w:val="21"/>
                  <w:lang w:val="x-none"/>
                </w:rPr>
                <w:t>http://testng.org/testng-1.0.dtd</w:t>
              </w:r>
            </w:hyperlink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>" &gt;</w:t>
            </w:r>
          </w:p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</w:t>
            </w:r>
          </w:p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>&lt;suite name="Suite1" verbose="1" &gt;</w:t>
            </w:r>
          </w:p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&lt;test name="Nopackage" &gt;</w:t>
            </w:r>
          </w:p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  </w:t>
            </w:r>
            <w:r w:rsidRPr="009D15D1">
              <w:rPr>
                <w:rFonts w:asciiTheme="minorHAnsi" w:hAnsiTheme="minorHAnsi"/>
                <w:color w:val="FF0000"/>
                <w:sz w:val="21"/>
                <w:szCs w:val="21"/>
                <w:lang w:val="x-none"/>
              </w:rPr>
              <w:t>&lt;classes&gt;</w:t>
            </w:r>
          </w:p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     &lt;class name="NoPackageTest" /&gt;</w:t>
            </w:r>
          </w:p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  &lt;/classes&gt;</w:t>
            </w:r>
          </w:p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&lt;/test&gt;</w:t>
            </w:r>
          </w:p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</w:t>
            </w:r>
          </w:p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&lt;test name="Regression1"&gt;</w:t>
            </w:r>
          </w:p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  &lt;classes&gt;</w:t>
            </w:r>
          </w:p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    &lt;class name="test.sample.ParameterSample"/&gt;</w:t>
            </w:r>
          </w:p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    &lt;class name="test.sample.ParameterTest"/&gt;</w:t>
            </w:r>
          </w:p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  &lt;/classes&gt;</w:t>
            </w:r>
          </w:p>
          <w:p w:rsidR="00E47C40" w:rsidRPr="009D15D1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&lt;/test&gt;</w:t>
            </w:r>
          </w:p>
          <w:p w:rsidR="00E47C40" w:rsidRPr="00E47C40" w:rsidRDefault="00E47C40" w:rsidP="009D15D1">
            <w:pPr>
              <w:pStyle w:val="a9"/>
              <w:spacing w:before="0" w:beforeAutospacing="0" w:after="0" w:afterAutospacing="0" w:line="0" w:lineRule="atLeast"/>
              <w:rPr>
                <w:rFonts w:ascii="Consolas" w:hAnsi="Consolas" w:hint="eastAsia"/>
                <w:sz w:val="22"/>
                <w:szCs w:val="22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>&lt;/suite&gt;</w:t>
            </w:r>
          </w:p>
        </w:tc>
      </w:tr>
    </w:tbl>
    <w:p w:rsidR="00E47C40" w:rsidRDefault="00E47C40" w:rsidP="00E06045"/>
    <w:p w:rsidR="00E47C40" w:rsidRDefault="009D15D1" w:rsidP="009D15D1">
      <w:pPr>
        <w:pStyle w:val="2"/>
        <w:rPr>
          <w:rFonts w:hint="eastAsia"/>
        </w:rPr>
      </w:pPr>
      <w:r>
        <w:rPr>
          <w:rFonts w:hint="eastAsia"/>
        </w:rPr>
        <w:t>指定</w:t>
      </w:r>
      <w:r>
        <w:t>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9D15D1" w:rsidTr="009D15D1">
        <w:tc>
          <w:tcPr>
            <w:tcW w:w="10478" w:type="dxa"/>
          </w:tcPr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>&lt;!DOCTYPE suite SYSTEM "</w:t>
            </w:r>
            <w:hyperlink r:id="rId9" w:history="1">
              <w:r w:rsidRPr="009D15D1">
                <w:rPr>
                  <w:rStyle w:val="aa"/>
                  <w:rFonts w:asciiTheme="minorHAnsi" w:hAnsiTheme="minorHAnsi"/>
                  <w:sz w:val="21"/>
                  <w:szCs w:val="21"/>
                  <w:lang w:val="x-none"/>
                </w:rPr>
                <w:t>http://testng.org/testng-1.0.dtd</w:t>
              </w:r>
            </w:hyperlink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>" 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>&lt;suite name="</w:t>
            </w:r>
            <w:r w:rsidRPr="009D15D1">
              <w:rPr>
                <w:rFonts w:asciiTheme="minorHAnsi" w:eastAsia="微软雅黑" w:hAnsiTheme="minorHAnsi"/>
                <w:sz w:val="21"/>
                <w:szCs w:val="21"/>
                <w:lang w:val="x-none"/>
              </w:rPr>
              <w:t>测试套件</w:t>
            </w:r>
            <w:r w:rsidRPr="009D15D1">
              <w:rPr>
                <w:rFonts w:asciiTheme="minorHAnsi" w:hAnsiTheme="minorHAnsi"/>
                <w:sz w:val="21"/>
                <w:szCs w:val="21"/>
              </w:rPr>
              <w:t>" verbose="1" 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&lt;test name="</w:t>
            </w:r>
            <w:r w:rsidRPr="009D15D1">
              <w:rPr>
                <w:rFonts w:asciiTheme="minorHAnsi" w:eastAsia="微软雅黑" w:hAnsiTheme="minorHAnsi"/>
                <w:sz w:val="21"/>
                <w:szCs w:val="21"/>
                <w:lang w:val="x-none"/>
              </w:rPr>
              <w:t>简单测试</w:t>
            </w:r>
            <w:r w:rsidRPr="009D15D1">
              <w:rPr>
                <w:rFonts w:asciiTheme="minorHAnsi" w:hAnsiTheme="minorHAnsi"/>
                <w:sz w:val="21"/>
                <w:szCs w:val="21"/>
              </w:rPr>
              <w:t>"&gt;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  </w:t>
            </w:r>
            <w:r w:rsidRPr="009D15D1">
              <w:rPr>
                <w:rFonts w:asciiTheme="minorHAnsi" w:hAnsiTheme="minorHAnsi"/>
                <w:color w:val="FF0000"/>
                <w:sz w:val="21"/>
                <w:szCs w:val="21"/>
                <w:lang w:val="x-none"/>
              </w:rPr>
              <w:t>&lt;packages&gt;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    &lt;package name="test.sample" /&gt;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lastRenderedPageBreak/>
              <w:t xml:space="preserve">      &lt;package name="test.sample2" /&gt;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  &lt;/packages&gt;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&lt;/test&gt;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onsolas" w:hAnsi="Consolas" w:hint="eastAsia"/>
                <w:sz w:val="21"/>
                <w:szCs w:val="21"/>
                <w:lang w:val="x-none"/>
              </w:rPr>
            </w:pPr>
            <w:r w:rsidRPr="009D15D1">
              <w:rPr>
                <w:rFonts w:asciiTheme="minorHAnsi" w:hAnsiTheme="minorHAnsi"/>
                <w:sz w:val="21"/>
                <w:szCs w:val="21"/>
                <w:lang w:val="x-none"/>
              </w:rPr>
              <w:t>&lt;/suite&gt;</w:t>
            </w:r>
          </w:p>
        </w:tc>
      </w:tr>
    </w:tbl>
    <w:p w:rsidR="00E47C40" w:rsidRDefault="00E47C40" w:rsidP="00E06045"/>
    <w:p w:rsidR="00E47C40" w:rsidRDefault="009D15D1" w:rsidP="009D15D1">
      <w:pPr>
        <w:pStyle w:val="2"/>
        <w:rPr>
          <w:rFonts w:hint="eastAsia"/>
        </w:rPr>
      </w:pPr>
      <w:r>
        <w:rPr>
          <w:rFonts w:hint="eastAsia"/>
        </w:rPr>
        <w:t>指定方法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9D15D1" w:rsidRPr="009D15D1" w:rsidTr="009D15D1">
        <w:tc>
          <w:tcPr>
            <w:tcW w:w="10478" w:type="dxa"/>
          </w:tcPr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>&lt;suite name="</w:t>
            </w:r>
            <w:r w:rsidRPr="009D15D1">
              <w:rPr>
                <w:rFonts w:ascii="微软雅黑" w:eastAsia="微软雅黑" w:hAnsi="微软雅黑" w:hint="eastAsia"/>
                <w:sz w:val="21"/>
                <w:szCs w:val="21"/>
                <w:lang w:val="x-none"/>
              </w:rPr>
              <w:t>测试套件</w:t>
            </w:r>
            <w:r w:rsidRPr="009D15D1">
              <w:rPr>
                <w:rFonts w:ascii="Calibri" w:hAnsi="Calibri"/>
                <w:sz w:val="21"/>
                <w:szCs w:val="21"/>
              </w:rPr>
              <w:t>" verbose="1" 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&lt;test name="</w:t>
            </w:r>
            <w:r w:rsidRPr="009D15D1">
              <w:rPr>
                <w:rFonts w:ascii="微软雅黑" w:eastAsia="微软雅黑" w:hAnsi="微软雅黑" w:hint="eastAsia"/>
                <w:sz w:val="21"/>
                <w:szCs w:val="21"/>
                <w:lang w:val="x-none"/>
              </w:rPr>
              <w:t>简单测试</w:t>
            </w:r>
            <w:r w:rsidRPr="009D15D1">
              <w:rPr>
                <w:rFonts w:ascii="Calibri" w:hAnsi="Calibri"/>
                <w:sz w:val="21"/>
                <w:szCs w:val="21"/>
              </w:rPr>
              <w:t>"&gt;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&lt;classes&gt;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&lt;class name="test.sample.FirstTest"&gt;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  </w:t>
            </w:r>
            <w:r w:rsidRPr="009D15D1">
              <w:rPr>
                <w:rFonts w:ascii="Calibri" w:hAnsi="Calibri"/>
                <w:color w:val="FF0000"/>
                <w:sz w:val="21"/>
                <w:szCs w:val="21"/>
                <w:lang w:val="x-none"/>
              </w:rPr>
              <w:t>&lt;methods&gt;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    &lt;</w:t>
            </w:r>
            <w:r w:rsidRPr="009D15D1">
              <w:rPr>
                <w:rFonts w:ascii="Calibri" w:hAnsi="Calibri"/>
                <w:color w:val="FF0000"/>
                <w:sz w:val="21"/>
                <w:szCs w:val="21"/>
                <w:lang w:val="x-none"/>
              </w:rPr>
              <w:t>include</w:t>
            </w: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name="testCase" /&gt;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  &lt;/methods&gt;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&lt;/class&gt;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&lt;/classes&gt;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&lt;/test&gt;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 w:hint="eastAsia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>&lt;/suite&gt;</w:t>
            </w:r>
          </w:p>
        </w:tc>
      </w:tr>
    </w:tbl>
    <w:p w:rsidR="009D15D1" w:rsidRDefault="009D15D1" w:rsidP="00E06045"/>
    <w:p w:rsidR="009D15D1" w:rsidRDefault="009D15D1" w:rsidP="009D15D1">
      <w:pPr>
        <w:pStyle w:val="2"/>
        <w:rPr>
          <w:rFonts w:hint="eastAsia"/>
        </w:rPr>
      </w:pPr>
      <w:r>
        <w:t>分组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9D15D1" w:rsidTr="009D15D1">
        <w:tc>
          <w:tcPr>
            <w:tcW w:w="10478" w:type="dxa"/>
          </w:tcPr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>&lt;suite name="</w:t>
            </w:r>
            <w:r w:rsidRPr="009D15D1">
              <w:rPr>
                <w:rFonts w:ascii="微软雅黑" w:eastAsia="微软雅黑" w:hAnsi="微软雅黑" w:hint="eastAsia"/>
                <w:sz w:val="21"/>
                <w:szCs w:val="21"/>
                <w:lang w:val="x-none"/>
              </w:rPr>
              <w:t>测试套件</w:t>
            </w:r>
            <w:r w:rsidRPr="009D15D1">
              <w:rPr>
                <w:rFonts w:ascii="Calibri" w:hAnsi="Calibri"/>
                <w:sz w:val="21"/>
                <w:szCs w:val="21"/>
              </w:rPr>
              <w:t>" verbose="1" 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&lt;test name="</w:t>
            </w:r>
            <w:r w:rsidRPr="009D15D1">
              <w:rPr>
                <w:rFonts w:ascii="微软雅黑" w:eastAsia="微软雅黑" w:hAnsi="微软雅黑" w:hint="eastAsia"/>
                <w:sz w:val="21"/>
                <w:szCs w:val="21"/>
                <w:lang w:val="x-none"/>
              </w:rPr>
              <w:t>简单测试</w:t>
            </w:r>
            <w:r w:rsidRPr="009D15D1">
              <w:rPr>
                <w:rFonts w:ascii="Calibri" w:hAnsi="Calibri"/>
                <w:sz w:val="21"/>
                <w:szCs w:val="21"/>
              </w:rPr>
              <w:t>"&gt;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</w:t>
            </w:r>
            <w:r w:rsidRPr="009D15D1">
              <w:rPr>
                <w:rFonts w:ascii="Calibri" w:hAnsi="Calibri"/>
                <w:color w:val="FF0000"/>
                <w:sz w:val="21"/>
                <w:szCs w:val="21"/>
                <w:lang w:val="x-none"/>
              </w:rPr>
              <w:t>&lt;groups&gt;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color w:val="FF0000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color w:val="FF0000"/>
                <w:sz w:val="21"/>
                <w:szCs w:val="21"/>
                <w:lang w:val="x-none"/>
              </w:rPr>
              <w:t xml:space="preserve">      &lt;run&gt;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  &lt;</w:t>
            </w:r>
            <w:r w:rsidRPr="009D15D1">
              <w:rPr>
                <w:rFonts w:ascii="Calibri" w:hAnsi="Calibri"/>
                <w:color w:val="FF0000"/>
                <w:sz w:val="21"/>
                <w:szCs w:val="21"/>
                <w:lang w:val="x-none"/>
              </w:rPr>
              <w:t>exclude</w:t>
            </w: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name="</w:t>
            </w:r>
            <w:r w:rsidRPr="009D15D1">
              <w:rPr>
                <w:rFonts w:ascii="微软雅黑" w:eastAsia="微软雅黑" w:hAnsi="微软雅黑" w:hint="eastAsia"/>
                <w:sz w:val="21"/>
                <w:szCs w:val="21"/>
                <w:lang w:val="x-none"/>
              </w:rPr>
              <w:t>异常</w:t>
            </w:r>
            <w:r w:rsidRPr="009D15D1">
              <w:rPr>
                <w:rFonts w:ascii="Calibri" w:hAnsi="Calibri"/>
                <w:sz w:val="21"/>
                <w:szCs w:val="21"/>
              </w:rPr>
              <w:t xml:space="preserve">"  /&gt;   &lt;!-- </w:t>
            </w:r>
            <w:r w:rsidRPr="009D15D1">
              <w:rPr>
                <w:rFonts w:ascii="微软雅黑" w:eastAsia="微软雅黑" w:hAnsi="微软雅黑" w:hint="eastAsia"/>
                <w:sz w:val="21"/>
                <w:szCs w:val="21"/>
              </w:rPr>
              <w:t>排除不执行的测试用例</w:t>
            </w:r>
            <w:r w:rsidRPr="009D15D1">
              <w:rPr>
                <w:rFonts w:ascii="Calibri" w:hAnsi="Calibri"/>
                <w:sz w:val="21"/>
                <w:szCs w:val="21"/>
              </w:rPr>
              <w:t xml:space="preserve"> --&gt;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  &lt;</w:t>
            </w:r>
            <w:r w:rsidRPr="009D15D1">
              <w:rPr>
                <w:rFonts w:ascii="Calibri" w:hAnsi="Calibri"/>
                <w:color w:val="FF0000"/>
                <w:sz w:val="21"/>
                <w:szCs w:val="21"/>
                <w:lang w:val="x-none"/>
              </w:rPr>
              <w:t>include</w:t>
            </w: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name="</w:t>
            </w:r>
            <w:r w:rsidRPr="009D15D1">
              <w:rPr>
                <w:rFonts w:ascii="微软雅黑" w:eastAsia="微软雅黑" w:hAnsi="微软雅黑" w:hint="eastAsia"/>
                <w:sz w:val="21"/>
                <w:szCs w:val="21"/>
                <w:lang w:val="x-none"/>
              </w:rPr>
              <w:t>高</w:t>
            </w:r>
            <w:r w:rsidRPr="009D15D1">
              <w:rPr>
                <w:rFonts w:ascii="Calibri" w:hAnsi="Calibri"/>
                <w:sz w:val="21"/>
                <w:szCs w:val="21"/>
              </w:rPr>
              <w:t xml:space="preserve">"  /&gt;  &lt;!-- </w:t>
            </w:r>
            <w:r w:rsidRPr="009D15D1">
              <w:rPr>
                <w:rFonts w:ascii="微软雅黑" w:eastAsia="微软雅黑" w:hAnsi="微软雅黑" w:hint="eastAsia"/>
                <w:sz w:val="21"/>
                <w:szCs w:val="21"/>
              </w:rPr>
              <w:t>指定执行的测试用例</w:t>
            </w:r>
            <w:r w:rsidRPr="009D15D1">
              <w:rPr>
                <w:rFonts w:ascii="Calibri" w:hAnsi="Calibri"/>
                <w:sz w:val="21"/>
                <w:szCs w:val="21"/>
              </w:rPr>
              <w:t xml:space="preserve"> --&gt;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&lt;/run&gt;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&lt;/groups&gt;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> 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&lt;classes&gt;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&lt;class name="test.sample.TagTest"/&gt;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&lt;/classes&gt;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&lt;/test&gt;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 w:hint="eastAsia"/>
                <w:sz w:val="22"/>
                <w:szCs w:val="22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>&lt;/suite&gt;</w:t>
            </w:r>
          </w:p>
        </w:tc>
      </w:tr>
    </w:tbl>
    <w:p w:rsidR="009D15D1" w:rsidRDefault="009D15D1" w:rsidP="00E06045"/>
    <w:p w:rsidR="009D15D1" w:rsidRDefault="009D15D1" w:rsidP="009D15D1">
      <w:pPr>
        <w:pStyle w:val="3"/>
        <w:rPr>
          <w:rFonts w:hint="eastAsia"/>
        </w:rPr>
      </w:pPr>
      <w:r>
        <w:rPr>
          <w:rFonts w:hint="eastAsia"/>
        </w:rPr>
        <w:t>正则</w:t>
      </w:r>
      <w:r>
        <w:t>表达式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9D15D1" w:rsidRPr="009D15D1" w:rsidTr="009D15D1">
        <w:tc>
          <w:tcPr>
            <w:tcW w:w="10478" w:type="dxa"/>
          </w:tcPr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>&lt;test name="Test1"&gt;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&lt;classes&gt;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&lt;class name="example1.Test1"&gt;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&lt;methods&gt;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  &lt;include name=".*enabledTestMethod.*"/&gt;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  &lt;exclude name=".*brokenTestMethod.*"/&gt;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&lt;/methods&gt;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&lt;/class&gt;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&lt;/classes&gt;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 w:hint="eastAsia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>&lt;/test&gt;</w:t>
            </w:r>
          </w:p>
        </w:tc>
      </w:tr>
    </w:tbl>
    <w:p w:rsidR="009D15D1" w:rsidRDefault="009D15D1" w:rsidP="00E06045"/>
    <w:p w:rsidR="009D15D1" w:rsidRDefault="009D15D1" w:rsidP="009D15D1">
      <w:pPr>
        <w:pStyle w:val="3"/>
        <w:rPr>
          <w:rFonts w:hint="eastAsia"/>
        </w:rPr>
      </w:pPr>
      <w:r>
        <w:rPr>
          <w:rFonts w:hint="eastAsia"/>
        </w:rPr>
        <w:t>方法</w:t>
      </w:r>
      <w:r>
        <w:t>分组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9D15D1" w:rsidRPr="009D15D1" w:rsidTr="009D15D1">
        <w:tc>
          <w:tcPr>
            <w:tcW w:w="10478" w:type="dxa"/>
          </w:tcPr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>&lt;test name="Test1"&gt;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&lt;classes&gt;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&lt;class name="example1.Test1"&gt;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&lt;methods&gt;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lastRenderedPageBreak/>
              <w:t xml:space="preserve">        &lt;include name=".*enabledTestMethod.*"/&gt;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  &lt;exclude name=".*brokenTestMethod.*"/&gt;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&lt;/methods&gt;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&lt;/class&gt;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&lt;/classes&gt;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 w:hint="eastAsia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>&lt;/test&gt;</w:t>
            </w:r>
          </w:p>
        </w:tc>
      </w:tr>
    </w:tbl>
    <w:p w:rsidR="009D15D1" w:rsidRDefault="009D15D1" w:rsidP="00E06045"/>
    <w:p w:rsidR="009D15D1" w:rsidRDefault="009D15D1" w:rsidP="009D15D1">
      <w:pPr>
        <w:pStyle w:val="3"/>
        <w:rPr>
          <w:rFonts w:hint="eastAsia"/>
        </w:rPr>
      </w:pPr>
      <w:r>
        <w:rPr>
          <w:rFonts w:hint="eastAsia"/>
        </w:rPr>
        <w:t>元</w:t>
      </w:r>
      <w:r>
        <w:t>分组</w:t>
      </w:r>
      <w:r>
        <w:rPr>
          <w:rFonts w:hint="eastAsia"/>
        </w:rPr>
        <w:t>（</w:t>
      </w:r>
      <w:r>
        <w:rPr>
          <w:rFonts w:hint="eastAsia"/>
        </w:rPr>
        <w:t>MetaGroup</w:t>
      </w:r>
      <w:r>
        <w:rPr>
          <w:rFonts w:hint="eastAsia"/>
        </w:rPr>
        <w:t>）</w:t>
      </w:r>
      <w:r>
        <w:t>——</w:t>
      </w:r>
      <w:r>
        <w:t>分组</w:t>
      </w:r>
      <w:r>
        <w:rPr>
          <w:rFonts w:hint="eastAsia"/>
        </w:rPr>
        <w:t>的</w:t>
      </w:r>
      <w:r>
        <w:t>分组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9D15D1" w:rsidRPr="009D15D1" w:rsidTr="009D15D1">
        <w:tc>
          <w:tcPr>
            <w:tcW w:w="10478" w:type="dxa"/>
          </w:tcPr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>&lt;test name="Regression1"&gt;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&lt;groups&gt;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&lt;define name="functest"&gt;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&lt;include name="windows"/&gt;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&lt;include name="linux"/&gt;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&lt;/define&gt;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&lt;define name="all"&gt;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&lt;include name="functest"/&gt;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&lt;include name="checkintest"/&gt;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&lt;/define&gt;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&lt;run&gt;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  &lt;include name="all"/&gt;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&lt;/run&gt;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&lt;/groups&gt;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&lt;classes&gt;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  &lt;class name="test.sample.Test1"/&gt;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 xml:space="preserve">  &lt;/classes&gt;</w:t>
            </w:r>
          </w:p>
          <w:p w:rsidR="009D15D1" w:rsidRPr="009D15D1" w:rsidRDefault="009D15D1" w:rsidP="009D15D1">
            <w:pPr>
              <w:pStyle w:val="a9"/>
              <w:spacing w:before="0" w:beforeAutospacing="0" w:after="0" w:afterAutospacing="0" w:line="0" w:lineRule="atLeast"/>
              <w:rPr>
                <w:rFonts w:ascii="Calibri" w:hAnsi="Calibri" w:hint="eastAsia"/>
                <w:sz w:val="21"/>
                <w:szCs w:val="21"/>
                <w:lang w:val="x-none"/>
              </w:rPr>
            </w:pPr>
            <w:r w:rsidRPr="009D15D1">
              <w:rPr>
                <w:rFonts w:ascii="Calibri" w:hAnsi="Calibri"/>
                <w:sz w:val="21"/>
                <w:szCs w:val="21"/>
                <w:lang w:val="x-none"/>
              </w:rPr>
              <w:t>&lt;/test&gt;</w:t>
            </w:r>
          </w:p>
        </w:tc>
      </w:tr>
    </w:tbl>
    <w:p w:rsidR="009D15D1" w:rsidRDefault="009D15D1" w:rsidP="00E06045"/>
    <w:p w:rsidR="009D15D1" w:rsidRDefault="00C1089F" w:rsidP="00C1089F">
      <w:pPr>
        <w:pStyle w:val="3"/>
        <w:rPr>
          <w:rFonts w:hint="eastAsia"/>
        </w:rPr>
      </w:pPr>
      <w:r>
        <w:rPr>
          <w:rFonts w:hint="eastAsia"/>
        </w:rPr>
        <w:t>部分</w:t>
      </w:r>
      <w:r>
        <w:t>组（</w:t>
      </w:r>
      <w:r>
        <w:rPr>
          <w:rFonts w:hint="eastAsia"/>
        </w:rPr>
        <w:t xml:space="preserve">Partial </w:t>
      </w:r>
      <w:r>
        <w:t>group</w:t>
      </w:r>
      <w:r>
        <w:t>）</w:t>
      </w:r>
    </w:p>
    <w:p w:rsidR="009D15D1" w:rsidRPr="00C1089F" w:rsidRDefault="00C1089F" w:rsidP="00E06045">
      <w:r w:rsidRPr="00C1089F">
        <w:rPr>
          <w:rFonts w:hint="eastAsia"/>
        </w:rPr>
        <w:t>在类级别定义的组，下例中两个方法都属于</w:t>
      </w:r>
      <w:r w:rsidRPr="00C1089F">
        <w:rPr>
          <w:rFonts w:hint="eastAsia"/>
        </w:rPr>
        <w:t>checkin-test</w:t>
      </w:r>
      <w:r w:rsidRPr="00C1089F">
        <w:rPr>
          <w:rFonts w:hint="eastAsia"/>
        </w:rPr>
        <w:t>组：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C1089F" w:rsidRPr="00C1089F" w:rsidTr="00C1089F">
        <w:tc>
          <w:tcPr>
            <w:tcW w:w="10478" w:type="dxa"/>
          </w:tcPr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>@Test(groups = { "checkin-test" })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>public class All {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 xml:space="preserve"> 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 xml:space="preserve">  @Test(groups = { "func-test" )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 xml:space="preserve">  public void method1() { ... }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 xml:space="preserve"> 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 xml:space="preserve">  public void method2() { ... }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>}</w:t>
            </w:r>
          </w:p>
        </w:tc>
      </w:tr>
    </w:tbl>
    <w:p w:rsidR="00C1089F" w:rsidRDefault="00C1089F" w:rsidP="00E06045"/>
    <w:p w:rsidR="00C1089F" w:rsidRDefault="00C1089F" w:rsidP="00C1089F">
      <w:pPr>
        <w:pStyle w:val="2"/>
      </w:pPr>
      <w:r>
        <w:rPr>
          <w:rFonts w:hint="eastAsia"/>
        </w:rPr>
        <w:t>排序</w:t>
      </w:r>
    </w:p>
    <w:p w:rsidR="00C1089F" w:rsidRDefault="00C1089F" w:rsidP="00E06045">
      <w:r w:rsidRPr="00C1089F">
        <w:rPr>
          <w:rFonts w:hint="eastAsia"/>
        </w:rPr>
        <w:t>默认按配置序执行</w:t>
      </w:r>
      <w:r>
        <w:rPr>
          <w:rFonts w:hint="eastAsia"/>
        </w:rPr>
        <w:t>，</w:t>
      </w:r>
      <w:r w:rsidRPr="00C1089F">
        <w:rPr>
          <w:rFonts w:hint="eastAsia"/>
        </w:rPr>
        <w:t>但如果想按不可预期的顺序执行</w:t>
      </w:r>
      <w:r>
        <w:rPr>
          <w:rFonts w:hint="eastAsia"/>
        </w:rPr>
        <w:t>，</w:t>
      </w:r>
      <w:r w:rsidRPr="00C1089F">
        <w:rPr>
          <w:rFonts w:hint="eastAsia"/>
        </w:rPr>
        <w:t>设置</w:t>
      </w:r>
      <w:r>
        <w:rPr>
          <w:rFonts w:hint="eastAsia"/>
        </w:rPr>
        <w:t>preserve-order="false"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C1089F" w:rsidRPr="00C1089F" w:rsidTr="00C1089F">
        <w:tc>
          <w:tcPr>
            <w:tcW w:w="10478" w:type="dxa"/>
          </w:tcPr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 w:hint="eastAsia"/>
                <w:sz w:val="21"/>
                <w:szCs w:val="21"/>
                <w:lang w:val="x-none"/>
              </w:rPr>
              <w:t>&lt;test name="</w:t>
            </w:r>
            <w:r w:rsidRPr="00C1089F">
              <w:rPr>
                <w:rFonts w:ascii="Calibri" w:hAnsi="Calibri" w:hint="eastAsia"/>
                <w:sz w:val="21"/>
                <w:szCs w:val="21"/>
                <w:lang w:val="x-none"/>
              </w:rPr>
              <w:t>简单测试</w:t>
            </w:r>
            <w:r w:rsidRPr="00C1089F">
              <w:rPr>
                <w:rFonts w:ascii="Calibri" w:hAnsi="Calibri" w:hint="eastAsia"/>
                <w:sz w:val="21"/>
                <w:szCs w:val="21"/>
                <w:lang w:val="x-none"/>
              </w:rPr>
              <w:t xml:space="preserve">" </w:t>
            </w:r>
            <w:r w:rsidRPr="00C1089F">
              <w:rPr>
                <w:rFonts w:ascii="Calibri" w:hAnsi="Calibri" w:hint="eastAsia"/>
                <w:color w:val="FF0000"/>
                <w:sz w:val="21"/>
                <w:szCs w:val="21"/>
                <w:lang w:val="x-none"/>
              </w:rPr>
              <w:t>preserve-order="false"</w:t>
            </w:r>
            <w:r w:rsidRPr="00C1089F">
              <w:rPr>
                <w:rFonts w:ascii="Calibri" w:hAnsi="Calibri" w:hint="eastAsia"/>
                <w:sz w:val="21"/>
                <w:szCs w:val="21"/>
                <w:lang w:val="x-none"/>
              </w:rPr>
              <w:t>&gt;</w:t>
            </w:r>
          </w:p>
        </w:tc>
      </w:tr>
    </w:tbl>
    <w:p w:rsidR="00C1089F" w:rsidRDefault="00C1089F" w:rsidP="00E06045"/>
    <w:p w:rsidR="00C1089F" w:rsidRDefault="00C1089F" w:rsidP="00C1089F">
      <w:pPr>
        <w:pStyle w:val="2"/>
        <w:rPr>
          <w:rFonts w:hint="eastAsia"/>
        </w:rPr>
      </w:pPr>
      <w:r>
        <w:rPr>
          <w:rFonts w:hint="eastAsia"/>
        </w:rPr>
        <w:t>参数</w:t>
      </w:r>
    </w:p>
    <w:p w:rsidR="00C1089F" w:rsidRDefault="00C1089F" w:rsidP="00C1089F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C1089F" w:rsidRPr="00C1089F" w:rsidTr="00C1089F">
        <w:tc>
          <w:tcPr>
            <w:tcW w:w="10478" w:type="dxa"/>
          </w:tcPr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color w:val="FF0000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color w:val="FF0000"/>
                <w:sz w:val="21"/>
                <w:szCs w:val="21"/>
                <w:lang w:val="x-none"/>
              </w:rPr>
              <w:t>@Parameters({ "first-name" })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>@Test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>public void testSingleString(String firstName) {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 xml:space="preserve">  System.out.println("Invoked testString " + firstName);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 xml:space="preserve">  assert "Cedric".equals(firstName);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>}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lastRenderedPageBreak/>
              <w:t> 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>&lt;suite name="My suite"&gt;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 xml:space="preserve">  </w:t>
            </w:r>
            <w:r w:rsidRPr="00C1089F">
              <w:rPr>
                <w:rFonts w:ascii="Calibri" w:hAnsi="Calibri"/>
                <w:color w:val="FF0000"/>
                <w:sz w:val="21"/>
                <w:szCs w:val="21"/>
                <w:lang w:val="x-none"/>
              </w:rPr>
              <w:t>&lt;parameter name="first-name"</w:t>
            </w:r>
            <w:r>
              <w:rPr>
                <w:rFonts w:ascii="Calibri" w:hAnsi="Calibri"/>
                <w:color w:val="FF0000"/>
                <w:sz w:val="21"/>
                <w:szCs w:val="21"/>
                <w:lang w:val="x-none"/>
              </w:rPr>
              <w:t xml:space="preserve"> </w:t>
            </w:r>
            <w:r w:rsidRPr="00C1089F">
              <w:rPr>
                <w:rFonts w:ascii="Calibri" w:hAnsi="Calibri"/>
                <w:color w:val="FF0000"/>
                <w:sz w:val="21"/>
                <w:szCs w:val="21"/>
                <w:lang w:val="x-none"/>
              </w:rPr>
              <w:t>value="Cedric"/&gt;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 xml:space="preserve">  &lt;test name="Simple example"&gt;</w:t>
            </w:r>
          </w:p>
          <w:p w:rsidR="00C1089F" w:rsidRPr="00C1089F" w:rsidRDefault="00C1089F" w:rsidP="00C1089F">
            <w:pPr>
              <w:pStyle w:val="a9"/>
              <w:spacing w:before="0" w:beforeAutospacing="0" w:after="0" w:afterAutospacing="0" w:line="0" w:lineRule="atLeast"/>
              <w:rPr>
                <w:rFonts w:ascii="Calibri" w:hAnsi="Calibri" w:hint="eastAsia"/>
                <w:sz w:val="21"/>
                <w:szCs w:val="21"/>
                <w:lang w:val="x-none"/>
              </w:rPr>
            </w:pPr>
            <w:r w:rsidRPr="00C1089F">
              <w:rPr>
                <w:rFonts w:ascii="Calibri" w:hAnsi="Calibri"/>
                <w:sz w:val="21"/>
                <w:szCs w:val="21"/>
                <w:lang w:val="x-none"/>
              </w:rPr>
              <w:t xml:space="preserve">  &lt;-- ... --&gt;</w:t>
            </w:r>
          </w:p>
        </w:tc>
      </w:tr>
    </w:tbl>
    <w:p w:rsidR="00C1089F" w:rsidRDefault="00B114B5" w:rsidP="00E06045">
      <w:r w:rsidRPr="00B114B5">
        <w:rPr>
          <w:rFonts w:hint="eastAsia"/>
        </w:rPr>
        <w:lastRenderedPageBreak/>
        <w:t>也可应用于</w:t>
      </w:r>
      <w:r w:rsidRPr="00B114B5">
        <w:rPr>
          <w:rFonts w:hint="eastAsia"/>
        </w:rPr>
        <w:t>@Before</w:t>
      </w:r>
      <w:r>
        <w:rPr>
          <w:rFonts w:hint="eastAsia"/>
        </w:rPr>
        <w:t>、</w:t>
      </w:r>
      <w:r w:rsidRPr="00B114B5">
        <w:rPr>
          <w:rFonts w:hint="eastAsia"/>
        </w:rPr>
        <w:t>@After</w:t>
      </w:r>
      <w:r>
        <w:rPr>
          <w:rFonts w:hint="eastAsia"/>
        </w:rPr>
        <w:t>、</w:t>
      </w:r>
      <w:r w:rsidRPr="00B114B5">
        <w:rPr>
          <w:rFonts w:hint="eastAsia"/>
        </w:rPr>
        <w:t>@Factory</w:t>
      </w:r>
      <w:r w:rsidRPr="00B114B5">
        <w:rPr>
          <w:rFonts w:hint="eastAsia"/>
        </w:rPr>
        <w:t>或至多一个构造器。</w:t>
      </w:r>
    </w:p>
    <w:p w:rsidR="00C1089F" w:rsidRDefault="00B114B5" w:rsidP="00E06045">
      <w:r>
        <w:rPr>
          <w:rFonts w:hint="eastAsia"/>
        </w:rPr>
        <w:t>指定</w:t>
      </w:r>
      <w:r>
        <w:t>默认值：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B114B5" w:rsidRPr="00B114B5" w:rsidTr="00B114B5">
        <w:tc>
          <w:tcPr>
            <w:tcW w:w="10478" w:type="dxa"/>
          </w:tcPr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B114B5">
              <w:rPr>
                <w:rFonts w:ascii="Calibri" w:hAnsi="Calibri"/>
                <w:sz w:val="21"/>
                <w:szCs w:val="21"/>
                <w:lang w:val="x-none"/>
              </w:rPr>
              <w:t>@Parameters("db")</w:t>
            </w:r>
          </w:p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1"/>
                <w:szCs w:val="21"/>
                <w:lang w:val="x-none"/>
              </w:rPr>
            </w:pPr>
            <w:r w:rsidRPr="00B114B5">
              <w:rPr>
                <w:rFonts w:ascii="Calibri" w:hAnsi="Calibri"/>
                <w:sz w:val="21"/>
                <w:szCs w:val="21"/>
                <w:lang w:val="x-none"/>
              </w:rPr>
              <w:t>@Test</w:t>
            </w:r>
          </w:p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="Calibri" w:hAnsi="Calibri" w:hint="eastAsia"/>
                <w:color w:val="FF0000"/>
                <w:sz w:val="21"/>
                <w:szCs w:val="21"/>
                <w:lang w:val="x-none"/>
              </w:rPr>
            </w:pPr>
            <w:r w:rsidRPr="00B114B5">
              <w:rPr>
                <w:rFonts w:ascii="Calibri" w:hAnsi="Calibri"/>
                <w:sz w:val="21"/>
                <w:szCs w:val="21"/>
                <w:lang w:val="x-none"/>
              </w:rPr>
              <w:t>public void testNonExistentParameter(</w:t>
            </w:r>
            <w:r w:rsidRPr="00B114B5">
              <w:rPr>
                <w:rFonts w:ascii="Calibri" w:hAnsi="Calibri"/>
                <w:color w:val="FF0000"/>
                <w:sz w:val="21"/>
                <w:szCs w:val="21"/>
                <w:lang w:val="x-none"/>
              </w:rPr>
              <w:t>@Optional</w:t>
            </w:r>
            <w:r w:rsidRPr="00B114B5">
              <w:rPr>
                <w:rFonts w:ascii="Calibri" w:hAnsi="Calibri"/>
                <w:sz w:val="21"/>
                <w:szCs w:val="21"/>
                <w:lang w:val="x-none"/>
              </w:rPr>
              <w:t>("mysql") String db) { ... }</w:t>
            </w:r>
          </w:p>
        </w:tc>
      </w:tr>
    </w:tbl>
    <w:p w:rsidR="00B114B5" w:rsidRDefault="00B114B5" w:rsidP="00E06045"/>
    <w:p w:rsidR="00B114B5" w:rsidRPr="00B114B5" w:rsidRDefault="00B114B5" w:rsidP="00B114B5">
      <w:pPr>
        <w:pStyle w:val="3"/>
        <w:rPr>
          <w:rFonts w:hint="eastAsia"/>
        </w:rPr>
      </w:pPr>
      <w:r>
        <w:rPr>
          <w:rFonts w:hint="eastAsia"/>
        </w:rPr>
        <w:t>数据</w:t>
      </w:r>
      <w:r>
        <w:t>提供器（</w:t>
      </w:r>
      <w:r>
        <w:rPr>
          <w:rFonts w:hint="eastAsia"/>
        </w:rPr>
        <w:t>DataProvider</w:t>
      </w:r>
      <w:r>
        <w:rPr>
          <w:rFonts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B114B5" w:rsidRPr="00B114B5" w:rsidTr="00B114B5">
        <w:tc>
          <w:tcPr>
            <w:tcW w:w="10478" w:type="dxa"/>
          </w:tcPr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B114B5">
              <w:rPr>
                <w:rFonts w:asciiTheme="minorHAnsi" w:hAnsiTheme="minorHAnsi"/>
                <w:color w:val="FF0000"/>
                <w:sz w:val="21"/>
                <w:szCs w:val="21"/>
                <w:lang w:val="x-none"/>
              </w:rPr>
              <w:t>@DataProvider</w:t>
            </w: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>(name = "</w:t>
            </w:r>
            <w:r w:rsidRPr="00B114B5">
              <w:rPr>
                <w:rFonts w:asciiTheme="minorHAnsi" w:hAnsiTheme="minorHAnsi"/>
                <w:color w:val="0070C0"/>
                <w:sz w:val="21"/>
                <w:szCs w:val="21"/>
                <w:lang w:val="x-none"/>
              </w:rPr>
              <w:t>test1</w:t>
            </w: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>")</w:t>
            </w:r>
          </w:p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>public Object[][] createData1() {</w:t>
            </w:r>
          </w:p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return new Object[][] {</w:t>
            </w:r>
          </w:p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 { "Cedric", new Integer(36) },</w:t>
            </w:r>
          </w:p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  { "Anne", new Integer(37)},</w:t>
            </w:r>
          </w:p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};</w:t>
            </w:r>
          </w:p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>}</w:t>
            </w:r>
          </w:p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</w:t>
            </w:r>
          </w:p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>@Test(</w:t>
            </w:r>
            <w:r w:rsidRPr="00B114B5">
              <w:rPr>
                <w:rFonts w:asciiTheme="minorHAnsi" w:hAnsiTheme="minorHAnsi"/>
                <w:color w:val="FF0000"/>
                <w:sz w:val="21"/>
                <w:szCs w:val="21"/>
                <w:lang w:val="x-none"/>
              </w:rPr>
              <w:t>dataProvider</w:t>
            </w: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= "</w:t>
            </w:r>
            <w:r w:rsidRPr="00B114B5">
              <w:rPr>
                <w:rFonts w:asciiTheme="minorHAnsi" w:hAnsiTheme="minorHAnsi"/>
                <w:color w:val="0070C0"/>
                <w:sz w:val="21"/>
                <w:szCs w:val="21"/>
                <w:lang w:val="x-none"/>
              </w:rPr>
              <w:t>test1</w:t>
            </w: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>")</w:t>
            </w:r>
          </w:p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>public void verifyData1(String n1, Integer n2) {</w:t>
            </w:r>
          </w:p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 xml:space="preserve"> System.out.println(n1 + " " + n2);</w:t>
            </w:r>
          </w:p>
          <w:p w:rsidR="00B114B5" w:rsidRPr="00B114B5" w:rsidRDefault="00B114B5" w:rsidP="00B114B5">
            <w:pPr>
              <w:pStyle w:val="a9"/>
              <w:spacing w:before="0" w:beforeAutospacing="0" w:after="0" w:afterAutospacing="0" w:line="0" w:lineRule="atLeast"/>
              <w:rPr>
                <w:rFonts w:asciiTheme="minorHAnsi" w:hAnsiTheme="minorHAnsi"/>
                <w:sz w:val="21"/>
                <w:szCs w:val="21"/>
                <w:lang w:val="x-none"/>
              </w:rPr>
            </w:pPr>
            <w:r w:rsidRPr="00B114B5">
              <w:rPr>
                <w:rFonts w:asciiTheme="minorHAnsi" w:hAnsiTheme="minorHAnsi"/>
                <w:sz w:val="21"/>
                <w:szCs w:val="21"/>
                <w:lang w:val="x-none"/>
              </w:rPr>
              <w:t>}</w:t>
            </w:r>
          </w:p>
        </w:tc>
      </w:tr>
    </w:tbl>
    <w:p w:rsidR="00C1089F" w:rsidRDefault="00B114B5" w:rsidP="00E06045">
      <w:r w:rsidRPr="00B114B5">
        <w:rPr>
          <w:rFonts w:hint="eastAsia"/>
        </w:rPr>
        <w:t>默认情况下，将在当前类或其某个基类中查找数据提供器。如果想将数据放在一个不同的类中，需要一个静态方法或一个带无参构造器的类：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B114B5" w:rsidTr="00B114B5">
        <w:tc>
          <w:tcPr>
            <w:tcW w:w="10478" w:type="dxa"/>
          </w:tcPr>
          <w:p w:rsidR="00B114B5" w:rsidRDefault="00B114B5" w:rsidP="00B114B5">
            <w:pPr>
              <w:spacing w:line="0" w:lineRule="atLeast"/>
            </w:pPr>
            <w:r>
              <w:t>public class StaticProvider {</w:t>
            </w:r>
          </w:p>
          <w:p w:rsidR="00B114B5" w:rsidRDefault="00B114B5" w:rsidP="00B114B5">
            <w:pPr>
              <w:spacing w:line="0" w:lineRule="atLeast"/>
            </w:pPr>
            <w:r>
              <w:t xml:space="preserve">  </w:t>
            </w:r>
            <w:r w:rsidRPr="00B114B5">
              <w:rPr>
                <w:color w:val="FF0000"/>
              </w:rPr>
              <w:t>@DataProvider</w:t>
            </w:r>
            <w:r>
              <w:t>(name = "create")</w:t>
            </w:r>
          </w:p>
          <w:p w:rsidR="00B114B5" w:rsidRDefault="00B114B5" w:rsidP="00B114B5">
            <w:pPr>
              <w:spacing w:line="0" w:lineRule="atLeast"/>
            </w:pPr>
            <w:r>
              <w:t xml:space="preserve">  public static Object[][] createData() {</w:t>
            </w:r>
          </w:p>
          <w:p w:rsidR="00B114B5" w:rsidRDefault="00B114B5" w:rsidP="00B114B5">
            <w:pPr>
              <w:spacing w:line="0" w:lineRule="atLeast"/>
            </w:pPr>
            <w:r>
              <w:t xml:space="preserve">    return new Object[][] {</w:t>
            </w:r>
          </w:p>
          <w:p w:rsidR="00B114B5" w:rsidRDefault="00B114B5" w:rsidP="00B114B5">
            <w:pPr>
              <w:spacing w:line="0" w:lineRule="atLeast"/>
            </w:pPr>
            <w:r>
              <w:t xml:space="preserve">      new Object[] { new Integer(42) }</w:t>
            </w:r>
          </w:p>
          <w:p w:rsidR="00B114B5" w:rsidRDefault="00B114B5" w:rsidP="00B114B5">
            <w:pPr>
              <w:spacing w:line="0" w:lineRule="atLeast"/>
            </w:pPr>
            <w:r>
              <w:t xml:space="preserve">    };</w:t>
            </w:r>
          </w:p>
          <w:p w:rsidR="00B114B5" w:rsidRDefault="00B114B5" w:rsidP="00B114B5">
            <w:pPr>
              <w:spacing w:line="0" w:lineRule="atLeast"/>
            </w:pPr>
            <w:r>
              <w:t xml:space="preserve">  }</w:t>
            </w:r>
          </w:p>
          <w:p w:rsidR="00B114B5" w:rsidRDefault="00B114B5" w:rsidP="00B114B5">
            <w:pPr>
              <w:spacing w:line="0" w:lineRule="atLeast"/>
            </w:pPr>
            <w:r>
              <w:t>}</w:t>
            </w:r>
          </w:p>
          <w:p w:rsidR="00B114B5" w:rsidRDefault="00B114B5" w:rsidP="00B114B5">
            <w:pPr>
              <w:spacing w:line="0" w:lineRule="atLeast"/>
            </w:pPr>
            <w:r>
              <w:t xml:space="preserve"> </w:t>
            </w:r>
          </w:p>
          <w:p w:rsidR="00B114B5" w:rsidRDefault="00B114B5" w:rsidP="00B114B5">
            <w:pPr>
              <w:spacing w:line="0" w:lineRule="atLeast"/>
            </w:pPr>
            <w:r>
              <w:t>public class MyTest {</w:t>
            </w:r>
          </w:p>
          <w:p w:rsidR="00B114B5" w:rsidRDefault="00B114B5" w:rsidP="00B114B5">
            <w:pPr>
              <w:spacing w:line="0" w:lineRule="atLeast"/>
            </w:pPr>
            <w:r>
              <w:t xml:space="preserve">  @Test(</w:t>
            </w:r>
            <w:r w:rsidRPr="00B114B5">
              <w:rPr>
                <w:color w:val="FF0000"/>
              </w:rPr>
              <w:t xml:space="preserve">dataProvider </w:t>
            </w:r>
            <w:r>
              <w:t>= "create", dataProviderClass = StaticProvider.class)</w:t>
            </w:r>
          </w:p>
          <w:p w:rsidR="00B114B5" w:rsidRDefault="00B114B5" w:rsidP="00B114B5">
            <w:pPr>
              <w:spacing w:line="0" w:lineRule="atLeast"/>
            </w:pPr>
            <w:r>
              <w:t xml:space="preserve">  public void test(Integer n) {</w:t>
            </w:r>
          </w:p>
          <w:p w:rsidR="00B114B5" w:rsidRDefault="00B114B5" w:rsidP="00B114B5">
            <w:pPr>
              <w:spacing w:line="0" w:lineRule="atLeast"/>
            </w:pPr>
            <w:r>
              <w:t xml:space="preserve">    // ...</w:t>
            </w:r>
          </w:p>
          <w:p w:rsidR="00B114B5" w:rsidRDefault="00B114B5" w:rsidP="00B114B5">
            <w:pPr>
              <w:spacing w:line="0" w:lineRule="atLeast"/>
            </w:pPr>
            <w:r>
              <w:t xml:space="preserve">  }</w:t>
            </w:r>
          </w:p>
          <w:p w:rsidR="00B114B5" w:rsidRPr="00B114B5" w:rsidRDefault="00B114B5" w:rsidP="00B114B5">
            <w:pPr>
              <w:spacing w:line="0" w:lineRule="atLeast"/>
            </w:pPr>
            <w:r>
              <w:t>}</w:t>
            </w:r>
          </w:p>
        </w:tc>
      </w:tr>
    </w:tbl>
    <w:p w:rsidR="00B114B5" w:rsidRDefault="00B114B5" w:rsidP="00E06045">
      <w:r w:rsidRPr="00B114B5">
        <w:rPr>
          <w:rFonts w:hint="eastAsia"/>
        </w:rPr>
        <w:t>注入的数据可以是</w:t>
      </w:r>
      <w:r w:rsidRPr="00B114B5">
        <w:rPr>
          <w:rFonts w:hint="eastAsia"/>
        </w:rPr>
        <w:t xml:space="preserve"> Object[][] </w:t>
      </w:r>
      <w:r w:rsidRPr="00B114B5">
        <w:rPr>
          <w:rFonts w:hint="eastAsia"/>
        </w:rPr>
        <w:t>或</w:t>
      </w:r>
      <w:r w:rsidRPr="00B114B5">
        <w:rPr>
          <w:rFonts w:hint="eastAsia"/>
        </w:rPr>
        <w:t xml:space="preserve"> Iterator&lt;Object[]&gt;</w:t>
      </w:r>
      <w:r>
        <w:rPr>
          <w:rFonts w:hint="eastAsia"/>
        </w:rPr>
        <w:t>。</w:t>
      </w:r>
    </w:p>
    <w:p w:rsidR="00B114B5" w:rsidRDefault="00B114B5" w:rsidP="00E06045"/>
    <w:p w:rsidR="00B114B5" w:rsidRPr="00B114B5" w:rsidRDefault="00B114B5" w:rsidP="00E06045">
      <w:pPr>
        <w:rPr>
          <w:rFonts w:hint="eastAsia"/>
          <w:b/>
        </w:rPr>
      </w:pPr>
      <w:r w:rsidRPr="00B114B5">
        <w:rPr>
          <w:b/>
        </w:rPr>
        <w:t>获取</w:t>
      </w:r>
      <w:r w:rsidRPr="00B114B5">
        <w:rPr>
          <w:rFonts w:hint="eastAsia"/>
          <w:b/>
        </w:rPr>
        <w:t>被</w:t>
      </w:r>
      <w:r w:rsidRPr="00B114B5">
        <w:rPr>
          <w:b/>
        </w:rPr>
        <w:t>调用方法</w:t>
      </w:r>
    </w:p>
    <w:p w:rsidR="00B114B5" w:rsidRDefault="00B114B5" w:rsidP="00E06045">
      <w:r w:rsidRPr="00B114B5">
        <w:rPr>
          <w:rFonts w:hint="eastAsia"/>
        </w:rPr>
        <w:t>TestNG</w:t>
      </w:r>
      <w:r w:rsidRPr="00B114B5">
        <w:rPr>
          <w:rFonts w:hint="eastAsia"/>
        </w:rPr>
        <w:t>会将当前调用方法</w:t>
      </w:r>
      <w:r w:rsidRPr="00B114B5">
        <w:rPr>
          <w:rFonts w:hint="eastAsia"/>
        </w:rPr>
        <w:t>(Method)</w:t>
      </w:r>
      <w:r w:rsidRPr="00B114B5">
        <w:rPr>
          <w:rFonts w:hint="eastAsia"/>
        </w:rPr>
        <w:t>传给数据提供器作为第一参数：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B114B5" w:rsidTr="00B114B5">
        <w:tc>
          <w:tcPr>
            <w:tcW w:w="10478" w:type="dxa"/>
          </w:tcPr>
          <w:p w:rsidR="00B114B5" w:rsidRDefault="00B114B5" w:rsidP="00B114B5">
            <w:pPr>
              <w:spacing w:line="0" w:lineRule="atLeast"/>
            </w:pPr>
            <w:r>
              <w:t>@DataProvider(name = "dp")</w:t>
            </w:r>
          </w:p>
          <w:p w:rsidR="00B114B5" w:rsidRDefault="00B114B5" w:rsidP="00B114B5">
            <w:pPr>
              <w:spacing w:line="0" w:lineRule="atLeast"/>
            </w:pPr>
            <w:r>
              <w:t>public Object[][] createData(</w:t>
            </w:r>
            <w:r w:rsidRPr="00B114B5">
              <w:rPr>
                <w:color w:val="FF0000"/>
              </w:rPr>
              <w:t>Method m</w:t>
            </w:r>
            <w:r>
              <w:t>) {</w:t>
            </w:r>
          </w:p>
          <w:p w:rsidR="00B114B5" w:rsidRDefault="00B114B5" w:rsidP="00B114B5">
            <w:pPr>
              <w:spacing w:line="0" w:lineRule="atLeast"/>
            </w:pPr>
            <w:r>
              <w:t xml:space="preserve">  System.out.println(m.getName());  // print test method name</w:t>
            </w:r>
          </w:p>
          <w:p w:rsidR="00B114B5" w:rsidRDefault="00B114B5" w:rsidP="00B114B5">
            <w:pPr>
              <w:spacing w:line="0" w:lineRule="atLeast"/>
            </w:pPr>
            <w:r>
              <w:t xml:space="preserve">  return new Object[][] { new Object[] { "Cedric" }};</w:t>
            </w:r>
          </w:p>
          <w:p w:rsidR="00B114B5" w:rsidRDefault="00B114B5" w:rsidP="00B114B5">
            <w:pPr>
              <w:spacing w:line="0" w:lineRule="atLeast"/>
              <w:rPr>
                <w:rFonts w:hint="eastAsia"/>
              </w:rPr>
            </w:pPr>
            <w:r>
              <w:t>}</w:t>
            </w:r>
          </w:p>
        </w:tc>
      </w:tr>
    </w:tbl>
    <w:p w:rsidR="00B114B5" w:rsidRDefault="00B114B5" w:rsidP="00E06045">
      <w:pPr>
        <w:rPr>
          <w:rFonts w:hint="eastAsia"/>
        </w:rPr>
      </w:pPr>
      <w:r w:rsidRPr="00B114B5">
        <w:rPr>
          <w:rFonts w:hint="eastAsia"/>
        </w:rPr>
        <w:t>这使得多个测试方法可以使用同一数据提供器，并根据方法不同生成不同的数据。</w:t>
      </w:r>
    </w:p>
    <w:p w:rsidR="00B114B5" w:rsidRDefault="00B114B5" w:rsidP="00E06045"/>
    <w:p w:rsidR="00B114B5" w:rsidRPr="00B114B5" w:rsidRDefault="00B114B5" w:rsidP="00E06045">
      <w:pPr>
        <w:rPr>
          <w:rFonts w:hint="eastAsia"/>
          <w:b/>
        </w:rPr>
      </w:pPr>
      <w:r w:rsidRPr="00B114B5">
        <w:rPr>
          <w:rFonts w:hint="eastAsia"/>
          <w:b/>
        </w:rPr>
        <w:t>并</w:t>
      </w:r>
      <w:r w:rsidRPr="00B114B5">
        <w:rPr>
          <w:b/>
        </w:rPr>
        <w:t>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B114B5" w:rsidTr="00B114B5">
        <w:tc>
          <w:tcPr>
            <w:tcW w:w="10478" w:type="dxa"/>
          </w:tcPr>
          <w:p w:rsidR="00B114B5" w:rsidRDefault="00B114B5" w:rsidP="00B114B5">
            <w:pPr>
              <w:spacing w:line="0" w:lineRule="atLeast"/>
            </w:pPr>
            <w:r w:rsidRPr="00B114B5">
              <w:t>@DataProvider(parallel = true)</w:t>
            </w:r>
          </w:p>
        </w:tc>
      </w:tr>
    </w:tbl>
    <w:p w:rsidR="00B114B5" w:rsidRDefault="00B114B5" w:rsidP="00E06045">
      <w:r w:rsidRPr="00B114B5">
        <w:rPr>
          <w:rFonts w:hint="eastAsia"/>
        </w:rPr>
        <w:t>从</w:t>
      </w:r>
      <w:r w:rsidRPr="00B114B5">
        <w:rPr>
          <w:rFonts w:hint="eastAsia"/>
        </w:rPr>
        <w:t>xml</w:t>
      </w:r>
      <w:r w:rsidRPr="00B114B5">
        <w:rPr>
          <w:rFonts w:hint="eastAsia"/>
        </w:rPr>
        <w:t>启动测试线程池大小默认为</w:t>
      </w:r>
      <w:r w:rsidRPr="00B114B5">
        <w:rPr>
          <w:rFonts w:hint="eastAsia"/>
        </w:rPr>
        <w:t>10</w:t>
      </w:r>
      <w:r w:rsidRPr="00B114B5">
        <w:rPr>
          <w:rFonts w:hint="eastAsia"/>
        </w:rPr>
        <w:t>，可配置：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B114B5" w:rsidTr="00B114B5">
        <w:tc>
          <w:tcPr>
            <w:tcW w:w="10478" w:type="dxa"/>
          </w:tcPr>
          <w:p w:rsidR="00B114B5" w:rsidRDefault="00B114B5" w:rsidP="00B114B5">
            <w:pPr>
              <w:spacing w:line="0" w:lineRule="atLeast"/>
            </w:pPr>
            <w:r w:rsidRPr="00B114B5">
              <w:t xml:space="preserve">&lt;suite name="Suite1" </w:t>
            </w:r>
            <w:r w:rsidRPr="00B114B5">
              <w:rPr>
                <w:color w:val="FF0000"/>
              </w:rPr>
              <w:t>data-provider-thread-count</w:t>
            </w:r>
            <w:r w:rsidRPr="00B114B5">
              <w:t>="20" &gt;</w:t>
            </w:r>
          </w:p>
        </w:tc>
      </w:tr>
    </w:tbl>
    <w:p w:rsidR="00B114B5" w:rsidRDefault="00B114B5" w:rsidP="00B114B5">
      <w:pPr>
        <w:pStyle w:val="2"/>
      </w:pPr>
      <w:r>
        <w:rPr>
          <w:rFonts w:hint="eastAsia"/>
        </w:rPr>
        <w:lastRenderedPageBreak/>
        <w:t>依赖</w:t>
      </w:r>
    </w:p>
    <w:p w:rsidR="00B114B5" w:rsidRDefault="007A0EEC" w:rsidP="007A0EEC">
      <w:pPr>
        <w:pStyle w:val="3"/>
        <w:rPr>
          <w:rFonts w:hint="eastAsia"/>
        </w:rPr>
      </w:pPr>
      <w:r>
        <w:rPr>
          <w:rFonts w:hint="eastAsia"/>
        </w:rPr>
        <w:t>注解</w:t>
      </w:r>
      <w:r>
        <w:t>依赖</w:t>
      </w:r>
    </w:p>
    <w:p w:rsidR="007A0EEC" w:rsidRDefault="007A0EEC" w:rsidP="007A0EEC">
      <w:pPr>
        <w:rPr>
          <w:rFonts w:hint="eastAsia"/>
        </w:rPr>
      </w:pPr>
      <w:r>
        <w:rPr>
          <w:rFonts w:hint="eastAsia"/>
        </w:rPr>
        <w:t>硬依赖（</w:t>
      </w:r>
      <w:r>
        <w:rPr>
          <w:rFonts w:hint="eastAsia"/>
        </w:rPr>
        <w:t>hard dependency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依赖项之一失败则跳过不执行。</w:t>
      </w:r>
    </w:p>
    <w:p w:rsidR="00B114B5" w:rsidRDefault="007A0EEC" w:rsidP="007A0EEC">
      <w:r>
        <w:rPr>
          <w:rFonts w:hint="eastAsia"/>
        </w:rPr>
        <w:t>软依赖（</w:t>
      </w:r>
      <w:r>
        <w:rPr>
          <w:rFonts w:hint="eastAsia"/>
        </w:rPr>
        <w:t>soft dependency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依赖项失败仍然执行，仅保证执行顺序，</w:t>
      </w:r>
      <w:r>
        <w:rPr>
          <w:rFonts w:hint="eastAsia"/>
        </w:rPr>
        <w:t>@Test(alwaysRun=true)</w:t>
      </w:r>
      <w:r>
        <w:rPr>
          <w:rFonts w:hint="eastAsia"/>
        </w:rPr>
        <w:t>。</w:t>
      </w:r>
    </w:p>
    <w:p w:rsidR="007A0EEC" w:rsidRPr="007A0EEC" w:rsidRDefault="007A0EEC" w:rsidP="00E06045"/>
    <w:p w:rsidR="00B114B5" w:rsidRPr="007A0EEC" w:rsidRDefault="007A0EEC" w:rsidP="00E06045">
      <w:pPr>
        <w:rPr>
          <w:rFonts w:hint="eastAsia"/>
          <w:b/>
        </w:rPr>
      </w:pPr>
      <w:r w:rsidRPr="007A0EEC">
        <w:rPr>
          <w:rFonts w:hint="eastAsia"/>
          <w:b/>
        </w:rPr>
        <w:t>依赖</w:t>
      </w:r>
      <w:r w:rsidRPr="007A0EEC">
        <w:rPr>
          <w:b/>
        </w:rP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7A0EEC" w:rsidTr="007A0EEC">
        <w:tc>
          <w:tcPr>
            <w:tcW w:w="10478" w:type="dxa"/>
          </w:tcPr>
          <w:p w:rsidR="007A0EEC" w:rsidRDefault="007A0EEC" w:rsidP="007A0EEC">
            <w:pPr>
              <w:spacing w:line="0" w:lineRule="atLeast"/>
            </w:pPr>
            <w:r>
              <w:t>@Test</w:t>
            </w:r>
          </w:p>
          <w:p w:rsidR="007A0EEC" w:rsidRDefault="007A0EEC" w:rsidP="007A0EEC">
            <w:pPr>
              <w:spacing w:line="0" w:lineRule="atLeast"/>
            </w:pPr>
            <w:r>
              <w:t>public void serverStartedOk() {}</w:t>
            </w:r>
          </w:p>
          <w:p w:rsidR="007A0EEC" w:rsidRDefault="007A0EEC" w:rsidP="007A0EEC">
            <w:pPr>
              <w:spacing w:line="0" w:lineRule="atLeast"/>
            </w:pPr>
            <w:r>
              <w:t xml:space="preserve"> </w:t>
            </w:r>
          </w:p>
          <w:p w:rsidR="007A0EEC" w:rsidRDefault="007A0EEC" w:rsidP="007A0EEC">
            <w:pPr>
              <w:spacing w:line="0" w:lineRule="atLeast"/>
            </w:pPr>
            <w:r>
              <w:t>@Test(</w:t>
            </w:r>
            <w:r w:rsidRPr="007A0EEC">
              <w:rPr>
                <w:color w:val="FF0000"/>
              </w:rPr>
              <w:t xml:space="preserve">dependsOnMethods </w:t>
            </w:r>
            <w:r>
              <w:t>= { "serverStartedOk" })</w:t>
            </w:r>
          </w:p>
          <w:p w:rsidR="007A0EEC" w:rsidRDefault="007A0EEC" w:rsidP="007A0EEC">
            <w:pPr>
              <w:spacing w:line="0" w:lineRule="atLeast"/>
            </w:pPr>
            <w:r>
              <w:t>public void method1() {}</w:t>
            </w:r>
          </w:p>
        </w:tc>
      </w:tr>
    </w:tbl>
    <w:p w:rsidR="007A0EEC" w:rsidRDefault="007A0EEC" w:rsidP="00E06045"/>
    <w:p w:rsidR="007A0EEC" w:rsidRPr="007A0EEC" w:rsidRDefault="007A0EEC" w:rsidP="00E06045">
      <w:pPr>
        <w:rPr>
          <w:rFonts w:hint="eastAsia"/>
          <w:b/>
        </w:rPr>
      </w:pPr>
      <w:r w:rsidRPr="007A0EEC">
        <w:rPr>
          <w:rFonts w:hint="eastAsia"/>
          <w:b/>
        </w:rPr>
        <w:t>依赖</w:t>
      </w:r>
      <w:r w:rsidRPr="007A0EEC">
        <w:rPr>
          <w:b/>
        </w:rPr>
        <w:t>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7A0EEC" w:rsidTr="007A0EEC">
        <w:tc>
          <w:tcPr>
            <w:tcW w:w="10478" w:type="dxa"/>
          </w:tcPr>
          <w:p w:rsidR="007A0EEC" w:rsidRDefault="007A0EEC" w:rsidP="007A0EEC">
            <w:pPr>
              <w:spacing w:line="0" w:lineRule="atLeast"/>
            </w:pPr>
            <w:r>
              <w:t>@Test(groups = { "init" })</w:t>
            </w:r>
          </w:p>
          <w:p w:rsidR="007A0EEC" w:rsidRDefault="007A0EEC" w:rsidP="007A0EEC">
            <w:pPr>
              <w:spacing w:line="0" w:lineRule="atLeast"/>
            </w:pPr>
            <w:r>
              <w:t>public void serverStartedOk() {}</w:t>
            </w:r>
          </w:p>
          <w:p w:rsidR="007A0EEC" w:rsidRDefault="007A0EEC" w:rsidP="007A0EEC">
            <w:pPr>
              <w:spacing w:line="0" w:lineRule="atLeast"/>
            </w:pPr>
            <w:r>
              <w:t xml:space="preserve"> </w:t>
            </w:r>
          </w:p>
          <w:p w:rsidR="007A0EEC" w:rsidRDefault="007A0EEC" w:rsidP="007A0EEC">
            <w:pPr>
              <w:spacing w:line="0" w:lineRule="atLeast"/>
            </w:pPr>
            <w:r>
              <w:t>@Test(groups = { "init" })</w:t>
            </w:r>
          </w:p>
          <w:p w:rsidR="007A0EEC" w:rsidRDefault="007A0EEC" w:rsidP="007A0EEC">
            <w:pPr>
              <w:spacing w:line="0" w:lineRule="atLeast"/>
            </w:pPr>
            <w:r>
              <w:t>public void initEnvironment() {}</w:t>
            </w:r>
          </w:p>
          <w:p w:rsidR="007A0EEC" w:rsidRDefault="007A0EEC" w:rsidP="007A0EEC">
            <w:pPr>
              <w:spacing w:line="0" w:lineRule="atLeast"/>
            </w:pPr>
            <w:r>
              <w:t xml:space="preserve"> </w:t>
            </w:r>
          </w:p>
          <w:p w:rsidR="007A0EEC" w:rsidRDefault="007A0EEC" w:rsidP="007A0EEC">
            <w:pPr>
              <w:spacing w:line="0" w:lineRule="atLeast"/>
            </w:pPr>
            <w:r>
              <w:t>@Test(</w:t>
            </w:r>
            <w:r w:rsidRPr="007A0EEC">
              <w:rPr>
                <w:color w:val="FF0000"/>
              </w:rPr>
              <w:t xml:space="preserve">dependsOnGroups </w:t>
            </w:r>
            <w:r>
              <w:t>= { "init.*" })</w:t>
            </w:r>
          </w:p>
          <w:p w:rsidR="007A0EEC" w:rsidRDefault="007A0EEC" w:rsidP="007A0EEC">
            <w:pPr>
              <w:spacing w:line="0" w:lineRule="atLeast"/>
            </w:pPr>
            <w:r>
              <w:t>public void method1() {}</w:t>
            </w:r>
          </w:p>
        </w:tc>
      </w:tr>
    </w:tbl>
    <w:p w:rsidR="007A0EEC" w:rsidRDefault="007A0EEC" w:rsidP="00E06045">
      <w:pPr>
        <w:rPr>
          <w:rFonts w:hint="eastAsia"/>
        </w:rPr>
      </w:pPr>
      <w:r>
        <w:rPr>
          <w:rFonts w:hint="eastAsia"/>
        </w:rPr>
        <w:t>注</w:t>
      </w:r>
      <w:r>
        <w:t>：</w:t>
      </w:r>
      <w:r w:rsidRPr="007A0EEC">
        <w:rPr>
          <w:rFonts w:hint="eastAsia"/>
        </w:rPr>
        <w:t>支持正则表达式</w:t>
      </w:r>
      <w:r>
        <w:rPr>
          <w:rFonts w:hint="eastAsia"/>
        </w:rPr>
        <w:t>。</w:t>
      </w:r>
    </w:p>
    <w:p w:rsidR="007A0EEC" w:rsidRDefault="007A0EEC" w:rsidP="00E06045"/>
    <w:p w:rsidR="007A0EEC" w:rsidRPr="007A0EEC" w:rsidRDefault="007A0EEC" w:rsidP="00E06045">
      <w:pPr>
        <w:rPr>
          <w:rFonts w:hint="eastAsia"/>
          <w:b/>
        </w:rPr>
      </w:pPr>
      <w:r w:rsidRPr="007A0EEC">
        <w:rPr>
          <w:rFonts w:hint="eastAsia"/>
          <w:b/>
        </w:rPr>
        <w:t>按</w:t>
      </w:r>
      <w:r w:rsidRPr="007A0EEC">
        <w:rPr>
          <w:b/>
        </w:rPr>
        <w:t>实例分组</w:t>
      </w:r>
      <w:r w:rsidRPr="007A0EEC">
        <w:rPr>
          <w:rFonts w:hint="eastAsia"/>
          <w:b/>
        </w:rPr>
        <w:t>依赖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7A0EEC" w:rsidTr="007A0EEC">
        <w:tc>
          <w:tcPr>
            <w:tcW w:w="10478" w:type="dxa"/>
          </w:tcPr>
          <w:p w:rsidR="007A0EEC" w:rsidRDefault="007A0EEC" w:rsidP="007A0EEC">
            <w:pPr>
              <w:spacing w:line="0" w:lineRule="atLeast"/>
            </w:pPr>
            <w:r>
              <w:t>&lt;suite name="Factory" group-by-instances="true"&gt;</w:t>
            </w:r>
          </w:p>
          <w:p w:rsidR="007A0EEC" w:rsidRDefault="007A0EEC" w:rsidP="007A0EEC">
            <w:pPr>
              <w:spacing w:line="0" w:lineRule="atLeast"/>
            </w:pPr>
            <w:r>
              <w:t>&lt;test name="Factory" group-by-instances="true"&gt;</w:t>
            </w:r>
          </w:p>
        </w:tc>
      </w:tr>
    </w:tbl>
    <w:p w:rsidR="007A0EEC" w:rsidRDefault="007A0EEC" w:rsidP="00E06045"/>
    <w:p w:rsidR="007A0EEC" w:rsidRDefault="00637768" w:rsidP="00637768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依赖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637768" w:rsidTr="00637768">
        <w:tc>
          <w:tcPr>
            <w:tcW w:w="10478" w:type="dxa"/>
          </w:tcPr>
          <w:p w:rsidR="00637768" w:rsidRPr="00637768" w:rsidRDefault="00637768" w:rsidP="00637768">
            <w:pPr>
              <w:spacing w:line="0" w:lineRule="atLeast"/>
            </w:pPr>
            <w:r w:rsidRPr="00637768">
              <w:t>&lt;test name="My suite"&gt;</w:t>
            </w:r>
          </w:p>
          <w:p w:rsidR="00637768" w:rsidRPr="00637768" w:rsidRDefault="00637768" w:rsidP="00637768">
            <w:pPr>
              <w:spacing w:line="0" w:lineRule="atLeast"/>
            </w:pPr>
            <w:r w:rsidRPr="00637768">
              <w:t xml:space="preserve">  &lt;groups&gt;</w:t>
            </w:r>
          </w:p>
          <w:p w:rsidR="00637768" w:rsidRPr="00637768" w:rsidRDefault="00637768" w:rsidP="00637768">
            <w:pPr>
              <w:spacing w:line="0" w:lineRule="atLeast"/>
            </w:pPr>
            <w:r w:rsidRPr="00637768">
              <w:t xml:space="preserve">    &lt;dependencies&gt;</w:t>
            </w:r>
          </w:p>
          <w:p w:rsidR="00637768" w:rsidRPr="00637768" w:rsidRDefault="00637768" w:rsidP="00637768">
            <w:pPr>
              <w:spacing w:line="0" w:lineRule="atLeast"/>
            </w:pPr>
            <w:r w:rsidRPr="00637768">
              <w:t xml:space="preserve">      &lt;group name="c" depends-on="a  b" /&gt;</w:t>
            </w:r>
          </w:p>
          <w:p w:rsidR="00637768" w:rsidRPr="00637768" w:rsidRDefault="00637768" w:rsidP="00637768">
            <w:pPr>
              <w:spacing w:line="0" w:lineRule="atLeast"/>
            </w:pPr>
            <w:r w:rsidRPr="00637768">
              <w:t xml:space="preserve">      &lt;group name="z" depends-on="c" /&gt;</w:t>
            </w:r>
          </w:p>
          <w:p w:rsidR="00637768" w:rsidRPr="00637768" w:rsidRDefault="00637768" w:rsidP="00637768">
            <w:pPr>
              <w:spacing w:line="0" w:lineRule="atLeast"/>
            </w:pPr>
            <w:r w:rsidRPr="00637768">
              <w:t xml:space="preserve">    &lt;/dependencies&gt;</w:t>
            </w:r>
          </w:p>
          <w:p w:rsidR="00637768" w:rsidRPr="00637768" w:rsidRDefault="00637768" w:rsidP="00637768">
            <w:pPr>
              <w:spacing w:line="0" w:lineRule="atLeast"/>
            </w:pPr>
            <w:r w:rsidRPr="00637768">
              <w:t xml:space="preserve">  &lt;/groups&gt;</w:t>
            </w:r>
          </w:p>
          <w:p w:rsidR="00637768" w:rsidRPr="00637768" w:rsidRDefault="00637768" w:rsidP="00637768">
            <w:pPr>
              <w:spacing w:line="0" w:lineRule="atLeast"/>
              <w:rPr>
                <w:rFonts w:hint="eastAsia"/>
              </w:rPr>
            </w:pPr>
            <w:r w:rsidRPr="00637768">
              <w:t>&lt;/test&gt;</w:t>
            </w:r>
          </w:p>
        </w:tc>
      </w:tr>
    </w:tbl>
    <w:p w:rsidR="007A0EEC" w:rsidRDefault="007A0EEC" w:rsidP="00E06045"/>
    <w:p w:rsidR="00637768" w:rsidRDefault="001741E8" w:rsidP="001741E8">
      <w:pPr>
        <w:pStyle w:val="2"/>
        <w:rPr>
          <w:rFonts w:hint="eastAsia"/>
        </w:rPr>
      </w:pPr>
      <w:r>
        <w:rPr>
          <w:rFonts w:hint="eastAsia"/>
        </w:rPr>
        <w:t>工</w:t>
      </w:r>
      <w:r>
        <w:t>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1741E8" w:rsidTr="001741E8">
        <w:tc>
          <w:tcPr>
            <w:tcW w:w="10478" w:type="dxa"/>
          </w:tcPr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public class WebTestFactory {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</w:t>
            </w:r>
            <w:r>
              <w:rPr>
                <w:rFonts w:ascii="Calibri" w:hAnsi="Calibri"/>
                <w:color w:val="FF0000"/>
                <w:sz w:val="22"/>
                <w:szCs w:val="22"/>
                <w:lang w:val="x-none"/>
              </w:rPr>
              <w:t>@Factory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public Object[] createInstances() {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 Object[] result = new Object[10]; 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 for (int i = 0; i &lt; 10; i++) {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    result[i] = new WebTest(i * 10);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  }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  return result;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}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}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 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public class WebTest {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private int m_numberOfTimes;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public WebTest(int numberOfTimes) {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lastRenderedPageBreak/>
              <w:t xml:space="preserve">    m_numberOfTimes = numberOfTimes;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}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@Test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public void testServer() {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 for (int i = 0; i &lt; m_numberOfTimes; i++) {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   // access the web page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  }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 }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}</w:t>
            </w:r>
          </w:p>
          <w:p w:rsid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 </w:t>
            </w:r>
          </w:p>
          <w:p w:rsidR="001741E8" w:rsidRPr="001741E8" w:rsidRDefault="001741E8" w:rsidP="001741E8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&lt;class name="WebTestFactory" /&gt;</w:t>
            </w:r>
          </w:p>
        </w:tc>
      </w:tr>
    </w:tbl>
    <w:p w:rsidR="00637768" w:rsidRDefault="001741E8" w:rsidP="00E06045">
      <w:r w:rsidRPr="001741E8">
        <w:rPr>
          <w:rFonts w:hint="eastAsia"/>
        </w:rPr>
        <w:lastRenderedPageBreak/>
        <w:t>工厂方法可以接收参数</w:t>
      </w:r>
      <w:r w:rsidR="00C35606">
        <w:rPr>
          <w:rFonts w:hint="eastAsia"/>
        </w:rPr>
        <w:t>，</w:t>
      </w:r>
      <w:r w:rsidRPr="001741E8">
        <w:rPr>
          <w:rFonts w:hint="eastAsia"/>
        </w:rPr>
        <w:t>并且必须返回</w:t>
      </w:r>
      <w:r w:rsidRPr="001741E8">
        <w:rPr>
          <w:rFonts w:hint="eastAsia"/>
        </w:rPr>
        <w:t xml:space="preserve"> Object[]</w:t>
      </w:r>
      <w:r>
        <w:rPr>
          <w:rFonts w:hint="eastAsia"/>
        </w:rPr>
        <w:t>。</w:t>
      </w:r>
    </w:p>
    <w:p w:rsidR="001741E8" w:rsidRDefault="001741E8" w:rsidP="00E06045"/>
    <w:p w:rsidR="002A4BAC" w:rsidRPr="002A4BAC" w:rsidRDefault="002A4BAC" w:rsidP="00E06045">
      <w:pPr>
        <w:rPr>
          <w:rFonts w:hint="eastAsia"/>
          <w:b/>
        </w:rPr>
      </w:pPr>
      <w:r w:rsidRPr="002A4BAC">
        <w:rPr>
          <w:rFonts w:hint="eastAsia"/>
          <w:b/>
        </w:rPr>
        <w:t>构造</w:t>
      </w:r>
      <w:r w:rsidRPr="002A4BAC">
        <w:rPr>
          <w:b/>
        </w:rPr>
        <w:t>器工厂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2A4BAC" w:rsidRPr="002A4BAC" w:rsidTr="002A4BAC">
        <w:tc>
          <w:tcPr>
            <w:tcW w:w="10478" w:type="dxa"/>
          </w:tcPr>
          <w:p w:rsidR="002A4BAC" w:rsidRPr="002A4BAC" w:rsidRDefault="002A4BAC" w:rsidP="002A4BAC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 w:rsidRPr="002A4BAC">
              <w:rPr>
                <w:rFonts w:ascii="Calibri" w:hAnsi="Calibri"/>
                <w:color w:val="FF0000"/>
                <w:sz w:val="22"/>
                <w:szCs w:val="22"/>
                <w:lang w:val="x-none"/>
              </w:rPr>
              <w:t>@Factory</w:t>
            </w:r>
            <w:r w:rsidRPr="002A4BAC">
              <w:rPr>
                <w:rFonts w:ascii="Calibri" w:hAnsi="Calibri"/>
                <w:sz w:val="22"/>
                <w:szCs w:val="22"/>
                <w:lang w:val="x-none"/>
              </w:rPr>
              <w:t>(dataProvider = "dp")</w:t>
            </w:r>
          </w:p>
          <w:p w:rsidR="002A4BAC" w:rsidRPr="002A4BAC" w:rsidRDefault="002A4BAC" w:rsidP="002A4BAC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 w:rsidRPr="002A4BAC">
              <w:rPr>
                <w:rFonts w:ascii="Calibri" w:hAnsi="Calibri"/>
                <w:sz w:val="22"/>
                <w:szCs w:val="22"/>
                <w:lang w:val="x-none"/>
              </w:rPr>
              <w:t>public FactoryDataProviderSampleTest(int n) {</w:t>
            </w:r>
          </w:p>
          <w:p w:rsidR="002A4BAC" w:rsidRPr="002A4BAC" w:rsidRDefault="002A4BAC" w:rsidP="002A4BAC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 w:rsidRPr="002A4BAC">
              <w:rPr>
                <w:rFonts w:ascii="Calibri" w:hAnsi="Calibri"/>
                <w:sz w:val="22"/>
                <w:szCs w:val="22"/>
                <w:lang w:val="x-none"/>
              </w:rPr>
              <w:t xml:space="preserve">  super(n);</w:t>
            </w:r>
          </w:p>
          <w:p w:rsidR="002A4BAC" w:rsidRPr="002A4BAC" w:rsidRDefault="002A4BAC" w:rsidP="002A4BAC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 w:rsidRPr="002A4BAC">
              <w:rPr>
                <w:rFonts w:ascii="Calibri" w:hAnsi="Calibri"/>
                <w:sz w:val="22"/>
                <w:szCs w:val="22"/>
                <w:lang w:val="x-none"/>
              </w:rPr>
              <w:t>}</w:t>
            </w:r>
          </w:p>
          <w:p w:rsidR="002A4BAC" w:rsidRPr="002A4BAC" w:rsidRDefault="002A4BAC" w:rsidP="002A4BAC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 w:rsidRPr="002A4BAC">
              <w:rPr>
                <w:rFonts w:ascii="Calibri" w:hAnsi="Calibri"/>
                <w:sz w:val="22"/>
                <w:szCs w:val="22"/>
                <w:lang w:val="x-none"/>
              </w:rPr>
              <w:t xml:space="preserve"> </w:t>
            </w:r>
          </w:p>
          <w:p w:rsidR="002A4BAC" w:rsidRPr="002A4BAC" w:rsidRDefault="002A4BAC" w:rsidP="002A4BAC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color w:val="FF0000"/>
                <w:sz w:val="22"/>
                <w:szCs w:val="22"/>
                <w:lang w:val="x-none"/>
              </w:rPr>
            </w:pPr>
            <w:r w:rsidRPr="002A4BAC">
              <w:rPr>
                <w:rFonts w:ascii="Calibri" w:hAnsi="Calibri"/>
                <w:color w:val="FF0000"/>
                <w:sz w:val="22"/>
                <w:szCs w:val="22"/>
                <w:lang w:val="x-none"/>
              </w:rPr>
              <w:t>@DataProvider</w:t>
            </w:r>
          </w:p>
          <w:p w:rsidR="002A4BAC" w:rsidRPr="002A4BAC" w:rsidRDefault="002A4BAC" w:rsidP="002A4BAC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 w:rsidRPr="002A4BAC">
              <w:rPr>
                <w:rFonts w:ascii="Calibri" w:hAnsi="Calibri"/>
                <w:sz w:val="22"/>
                <w:szCs w:val="22"/>
                <w:lang w:val="x-none"/>
              </w:rPr>
              <w:t>static public Object[][] dp() {</w:t>
            </w:r>
          </w:p>
          <w:p w:rsidR="002A4BAC" w:rsidRPr="002A4BAC" w:rsidRDefault="002A4BAC" w:rsidP="002A4BAC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 w:rsidRPr="002A4BAC">
              <w:rPr>
                <w:rFonts w:ascii="Calibri" w:hAnsi="Calibri"/>
                <w:sz w:val="22"/>
                <w:szCs w:val="22"/>
                <w:lang w:val="x-none"/>
              </w:rPr>
              <w:t xml:space="preserve">  return new Object[][] {</w:t>
            </w:r>
          </w:p>
          <w:p w:rsidR="002A4BAC" w:rsidRPr="002A4BAC" w:rsidRDefault="002A4BAC" w:rsidP="002A4BAC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 w:rsidRPr="002A4BAC">
              <w:rPr>
                <w:rFonts w:ascii="Calibri" w:hAnsi="Calibri"/>
                <w:sz w:val="22"/>
                <w:szCs w:val="22"/>
                <w:lang w:val="x-none"/>
              </w:rPr>
              <w:t xml:space="preserve">    new Object[] { 41 },</w:t>
            </w:r>
          </w:p>
          <w:p w:rsidR="002A4BAC" w:rsidRPr="002A4BAC" w:rsidRDefault="002A4BAC" w:rsidP="002A4BAC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 w:rsidRPr="002A4BAC">
              <w:rPr>
                <w:rFonts w:ascii="Calibri" w:hAnsi="Calibri"/>
                <w:sz w:val="22"/>
                <w:szCs w:val="22"/>
                <w:lang w:val="x-none"/>
              </w:rPr>
              <w:t xml:space="preserve">    new Object[] { 42 },</w:t>
            </w:r>
          </w:p>
          <w:p w:rsidR="002A4BAC" w:rsidRPr="002A4BAC" w:rsidRDefault="002A4BAC" w:rsidP="002A4BAC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 w:rsidRPr="002A4BAC">
              <w:rPr>
                <w:rFonts w:ascii="Calibri" w:hAnsi="Calibri"/>
                <w:sz w:val="22"/>
                <w:szCs w:val="22"/>
                <w:lang w:val="x-none"/>
              </w:rPr>
              <w:t xml:space="preserve">  };</w:t>
            </w:r>
          </w:p>
          <w:p w:rsidR="002A4BAC" w:rsidRPr="002A4BAC" w:rsidRDefault="002A4BAC" w:rsidP="002A4BAC">
            <w:pPr>
              <w:pStyle w:val="a9"/>
              <w:spacing w:before="0" w:beforeAutospacing="0" w:after="0" w:afterAutospacing="0" w:line="0" w:lineRule="atLeast"/>
              <w:rPr>
                <w:rFonts w:ascii="Calibri" w:hAnsi="Calibri"/>
                <w:sz w:val="22"/>
                <w:szCs w:val="22"/>
                <w:lang w:val="x-none"/>
              </w:rPr>
            </w:pPr>
            <w:r w:rsidRPr="002A4BAC">
              <w:rPr>
                <w:rFonts w:ascii="Calibri" w:hAnsi="Calibri"/>
                <w:sz w:val="22"/>
                <w:szCs w:val="22"/>
                <w:lang w:val="x-none"/>
              </w:rPr>
              <w:t>}</w:t>
            </w:r>
          </w:p>
        </w:tc>
      </w:tr>
    </w:tbl>
    <w:p w:rsidR="001741E8" w:rsidRDefault="001741E8" w:rsidP="00E06045"/>
    <w:p w:rsidR="002A4BAC" w:rsidRDefault="002A4BAC" w:rsidP="002A4BAC">
      <w:pPr>
        <w:pStyle w:val="2"/>
        <w:rPr>
          <w:rFonts w:hint="eastAsia"/>
        </w:rPr>
      </w:pPr>
      <w:r>
        <w:rPr>
          <w:rFonts w:hint="eastAsia"/>
        </w:rPr>
        <w:t>类</w:t>
      </w:r>
      <w:r>
        <w:t>级注解</w:t>
      </w:r>
    </w:p>
    <w:p w:rsidR="002A4BAC" w:rsidRDefault="002A4BAC" w:rsidP="00E06045">
      <w:r w:rsidRPr="002A4BAC">
        <w:rPr>
          <w:rFonts w:hint="eastAsia"/>
        </w:rPr>
        <w:t>@Test</w:t>
      </w:r>
      <w:r w:rsidRPr="002A4BAC">
        <w:rPr>
          <w:rFonts w:hint="eastAsia"/>
        </w:rPr>
        <w:t>可应用于</w:t>
      </w:r>
      <w:r w:rsidRPr="002A4BAC">
        <w:rPr>
          <w:rFonts w:hint="eastAsia"/>
        </w:rPr>
        <w:t>Class</w:t>
      </w:r>
      <w:r>
        <w:rPr>
          <w:rFonts w:hint="eastAsia"/>
        </w:rPr>
        <w:t>，</w:t>
      </w:r>
      <w:r w:rsidRPr="002A4BAC">
        <w:rPr>
          <w:rFonts w:hint="eastAsia"/>
        </w:rPr>
        <w:t>使类中所有</w:t>
      </w:r>
      <w:r w:rsidRPr="002A4BAC">
        <w:rPr>
          <w:rFonts w:hint="eastAsia"/>
        </w:rPr>
        <w:t>public</w:t>
      </w:r>
      <w:r w:rsidRPr="002A4BAC">
        <w:rPr>
          <w:rFonts w:hint="eastAsia"/>
        </w:rPr>
        <w:t>方法成为测试方法</w:t>
      </w:r>
      <w:r>
        <w:rPr>
          <w:rFonts w:hint="eastAsia"/>
        </w:rPr>
        <w:t>。</w:t>
      </w:r>
    </w:p>
    <w:p w:rsidR="002A4BAC" w:rsidRDefault="00230136" w:rsidP="00230136">
      <w:pPr>
        <w:pStyle w:val="2"/>
        <w:rPr>
          <w:rFonts w:hint="eastAsia"/>
        </w:rPr>
      </w:pPr>
      <w:r>
        <w:rPr>
          <w:rFonts w:hint="eastAsia"/>
        </w:rPr>
        <w:t>并行</w:t>
      </w:r>
      <w:r>
        <w:t>测试</w:t>
      </w:r>
    </w:p>
    <w:p w:rsidR="002A4BAC" w:rsidRDefault="007052EB" w:rsidP="007052EB">
      <w:pPr>
        <w:pStyle w:val="3"/>
        <w:rPr>
          <w:rFonts w:hint="eastAsia"/>
        </w:rPr>
      </w:pPr>
      <w:r>
        <w:rPr>
          <w:rFonts w:hint="eastAsia"/>
        </w:rPr>
        <w:t>并行测试</w:t>
      </w:r>
      <w:r>
        <w:t>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7052EB" w:rsidTr="007052EB">
        <w:tc>
          <w:tcPr>
            <w:tcW w:w="10478" w:type="dxa"/>
          </w:tcPr>
          <w:p w:rsidR="007052EB" w:rsidRPr="007052EB" w:rsidRDefault="007052EB" w:rsidP="007052EB">
            <w:pPr>
              <w:spacing w:line="0" w:lineRule="atLeast"/>
            </w:pPr>
            <w:r w:rsidRPr="007052EB">
              <w:t>java org.testng.TestNG -suitethreadpoolsize 3 testng1.xml testng2.xml testng3.xml</w:t>
            </w:r>
          </w:p>
        </w:tc>
      </w:tr>
    </w:tbl>
    <w:p w:rsidR="00230136" w:rsidRDefault="00230136" w:rsidP="00E06045"/>
    <w:p w:rsidR="00230136" w:rsidRDefault="007052EB" w:rsidP="007052EB">
      <w:pPr>
        <w:pStyle w:val="3"/>
        <w:rPr>
          <w:rFonts w:hint="eastAsia"/>
        </w:rPr>
      </w:pPr>
      <w:r>
        <w:rPr>
          <w:rFonts w:hint="eastAsia"/>
        </w:rPr>
        <w:t>并行</w:t>
      </w:r>
      <w:r>
        <w:t>级别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7052EB" w:rsidTr="007052EB">
        <w:tc>
          <w:tcPr>
            <w:tcW w:w="10478" w:type="dxa"/>
          </w:tcPr>
          <w:p w:rsidR="007052EB" w:rsidRDefault="007052EB" w:rsidP="00E06045">
            <w:r w:rsidRPr="007052EB">
              <w:rPr>
                <w:rFonts w:hint="eastAsia"/>
              </w:rPr>
              <w:t>&lt;suite name="</w:t>
            </w:r>
            <w:r w:rsidRPr="007052EB">
              <w:rPr>
                <w:rFonts w:hint="eastAsia"/>
              </w:rPr>
              <w:t>测试套件</w:t>
            </w:r>
            <w:r w:rsidRPr="007052EB">
              <w:rPr>
                <w:rFonts w:hint="eastAsia"/>
              </w:rPr>
              <w:t xml:space="preserve">" </w:t>
            </w:r>
            <w:r w:rsidRPr="007052EB">
              <w:rPr>
                <w:rFonts w:hint="eastAsia"/>
                <w:color w:val="FF0000"/>
              </w:rPr>
              <w:t>parallel</w:t>
            </w:r>
            <w:r w:rsidRPr="007052EB">
              <w:rPr>
                <w:rFonts w:hint="eastAsia"/>
              </w:rPr>
              <w:t xml:space="preserve">="classes" </w:t>
            </w:r>
            <w:r w:rsidRPr="007052EB">
              <w:rPr>
                <w:rFonts w:hint="eastAsia"/>
                <w:color w:val="FF0000"/>
              </w:rPr>
              <w:t>thread-count</w:t>
            </w:r>
            <w:r w:rsidRPr="007052EB">
              <w:rPr>
                <w:rFonts w:hint="eastAsia"/>
              </w:rPr>
              <w:t>="2" &gt;</w:t>
            </w:r>
          </w:p>
        </w:tc>
      </w:tr>
    </w:tbl>
    <w:p w:rsidR="007052EB" w:rsidRPr="007052EB" w:rsidRDefault="007052EB" w:rsidP="007052EB">
      <w:pPr>
        <w:rPr>
          <w:b/>
        </w:rPr>
      </w:pPr>
      <w:r w:rsidRPr="007052EB">
        <w:rPr>
          <w:b/>
        </w:rPr>
        <w:t>parallel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9065"/>
      </w:tblGrid>
      <w:tr w:rsidR="007052EB" w:rsidTr="007052EB">
        <w:tc>
          <w:tcPr>
            <w:tcW w:w="1413" w:type="dxa"/>
          </w:tcPr>
          <w:p w:rsidR="007052EB" w:rsidRDefault="007052EB" w:rsidP="007052EB">
            <w:r>
              <w:rPr>
                <w:rFonts w:hint="eastAsia"/>
              </w:rPr>
              <w:t>methods</w:t>
            </w:r>
          </w:p>
        </w:tc>
        <w:tc>
          <w:tcPr>
            <w:tcW w:w="9065" w:type="dxa"/>
          </w:tcPr>
          <w:p w:rsidR="007052EB" w:rsidRDefault="007052EB" w:rsidP="007052EB">
            <w:r>
              <w:rPr>
                <w:rFonts w:hint="eastAsia"/>
              </w:rPr>
              <w:t>TestNG</w:t>
            </w:r>
            <w:r>
              <w:rPr>
                <w:rFonts w:hint="eastAsia"/>
              </w:rPr>
              <w:t>将在不同的线程中运行所有的测试方法。依赖方法也将在单独的线程中运行，但它们将尊重你指定的顺序。</w:t>
            </w:r>
          </w:p>
        </w:tc>
      </w:tr>
      <w:tr w:rsidR="007052EB" w:rsidTr="007052EB">
        <w:tc>
          <w:tcPr>
            <w:tcW w:w="1413" w:type="dxa"/>
          </w:tcPr>
          <w:p w:rsidR="007052EB" w:rsidRDefault="007052EB" w:rsidP="007052EB">
            <w:pPr>
              <w:rPr>
                <w:rFonts w:hint="eastAsia"/>
              </w:rPr>
            </w:pPr>
            <w:r>
              <w:rPr>
                <w:rFonts w:hint="eastAsia"/>
              </w:rPr>
              <w:t>tests</w:t>
            </w:r>
          </w:p>
        </w:tc>
        <w:tc>
          <w:tcPr>
            <w:tcW w:w="9065" w:type="dxa"/>
          </w:tcPr>
          <w:p w:rsidR="007052EB" w:rsidRDefault="007052EB" w:rsidP="007052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TestNG </w:t>
            </w:r>
            <w:r>
              <w:rPr>
                <w:rFonts w:hint="eastAsia"/>
              </w:rPr>
              <w:t>将在同一个线程中运行相同的标记的所有方法，但是每个标记将在一个单独的线程中。这允许你将所有非线程安全的类分组在同一个中，并保证它们将在同一个线程中运行，同时利用尽可能多的线程来运行测试。</w:t>
            </w:r>
          </w:p>
        </w:tc>
      </w:tr>
      <w:tr w:rsidR="007052EB" w:rsidTr="007052EB">
        <w:tc>
          <w:tcPr>
            <w:tcW w:w="1413" w:type="dxa"/>
          </w:tcPr>
          <w:p w:rsidR="007052EB" w:rsidRDefault="007052EB" w:rsidP="007052EB">
            <w:pPr>
              <w:rPr>
                <w:rFonts w:hint="eastAsia"/>
              </w:rPr>
            </w:pPr>
            <w:r>
              <w:rPr>
                <w:rFonts w:hint="eastAsia"/>
              </w:rPr>
              <w:t>classes</w:t>
            </w:r>
          </w:p>
        </w:tc>
        <w:tc>
          <w:tcPr>
            <w:tcW w:w="9065" w:type="dxa"/>
          </w:tcPr>
          <w:p w:rsidR="007052EB" w:rsidRDefault="007052EB" w:rsidP="007052EB">
            <w:pPr>
              <w:rPr>
                <w:rFonts w:hint="eastAsia"/>
              </w:rPr>
            </w:pPr>
            <w:r>
              <w:rPr>
                <w:rFonts w:hint="eastAsia"/>
              </w:rPr>
              <w:t>TestNG</w:t>
            </w:r>
            <w:r>
              <w:rPr>
                <w:rFonts w:hint="eastAsia"/>
              </w:rPr>
              <w:t>将在同一个线程中运行同一个类中的所有方法，但是每个类都将在一个单独的线程中运行。</w:t>
            </w:r>
          </w:p>
        </w:tc>
      </w:tr>
      <w:tr w:rsidR="007052EB" w:rsidTr="007052EB">
        <w:tc>
          <w:tcPr>
            <w:tcW w:w="1413" w:type="dxa"/>
          </w:tcPr>
          <w:p w:rsidR="007052EB" w:rsidRDefault="007052EB" w:rsidP="007052EB">
            <w:pPr>
              <w:rPr>
                <w:rFonts w:hint="eastAsia"/>
              </w:rPr>
            </w:pPr>
            <w:r>
              <w:rPr>
                <w:rFonts w:hint="eastAsia"/>
              </w:rPr>
              <w:t>instances</w:t>
            </w:r>
          </w:p>
        </w:tc>
        <w:tc>
          <w:tcPr>
            <w:tcW w:w="9065" w:type="dxa"/>
          </w:tcPr>
          <w:p w:rsidR="007052EB" w:rsidRDefault="007052EB" w:rsidP="007052EB">
            <w:pPr>
              <w:rPr>
                <w:rFonts w:hint="eastAsia"/>
              </w:rPr>
            </w:pPr>
            <w:r>
              <w:rPr>
                <w:rFonts w:hint="eastAsia"/>
              </w:rPr>
              <w:t>TestNG</w:t>
            </w:r>
            <w:r>
              <w:rPr>
                <w:rFonts w:hint="eastAsia"/>
              </w:rPr>
              <w:t>将在同一个线程中运行相同实例中的所有方法，但是在两个不同实例上的两个方法将在不同的线程中运行。</w:t>
            </w:r>
          </w:p>
        </w:tc>
      </w:tr>
    </w:tbl>
    <w:p w:rsidR="007052EB" w:rsidRPr="007052EB" w:rsidRDefault="007052EB" w:rsidP="007052EB">
      <w:pPr>
        <w:rPr>
          <w:rFonts w:hint="eastAsia"/>
          <w:b/>
        </w:rPr>
      </w:pPr>
      <w:r w:rsidRPr="007052EB">
        <w:rPr>
          <w:rFonts w:hint="eastAsia"/>
          <w:b/>
        </w:rPr>
        <w:t>thread-count</w:t>
      </w:r>
    </w:p>
    <w:p w:rsidR="007052EB" w:rsidRDefault="007052EB" w:rsidP="007052EB">
      <w:r>
        <w:rPr>
          <w:rFonts w:hint="eastAsia"/>
        </w:rPr>
        <w:t>用于指定线程的个数。</w:t>
      </w:r>
    </w:p>
    <w:p w:rsidR="007052EB" w:rsidRDefault="007052EB" w:rsidP="007052EB">
      <w:pPr>
        <w:pStyle w:val="2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JUnit</w:t>
      </w:r>
    </w:p>
    <w:p w:rsidR="007052EB" w:rsidRDefault="007052EB" w:rsidP="00E0604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7052EB" w:rsidTr="007052EB">
        <w:tc>
          <w:tcPr>
            <w:tcW w:w="10478" w:type="dxa"/>
          </w:tcPr>
          <w:p w:rsidR="007052EB" w:rsidRDefault="007052EB" w:rsidP="007052EB">
            <w:r>
              <w:lastRenderedPageBreak/>
              <w:t>&lt;suite name="Converted JUnit suite" &gt;</w:t>
            </w:r>
          </w:p>
          <w:p w:rsidR="007052EB" w:rsidRDefault="007052EB" w:rsidP="007052EB">
            <w:r>
              <w:t xml:space="preserve">  </w:t>
            </w:r>
            <w:r>
              <w:t xml:space="preserve">&lt;test name="JUnitTests" </w:t>
            </w:r>
            <w:r w:rsidRPr="007052EB">
              <w:rPr>
                <w:color w:val="FF0000"/>
              </w:rPr>
              <w:t>junit</w:t>
            </w:r>
            <w:r>
              <w:t>="true"&gt;</w:t>
            </w:r>
          </w:p>
          <w:p w:rsidR="007052EB" w:rsidRDefault="007052EB" w:rsidP="007052EB">
            <w:r>
              <w:t xml:space="preserve">    </w:t>
            </w:r>
            <w:r>
              <w:t>&lt;classes&gt;</w:t>
            </w:r>
          </w:p>
          <w:p w:rsidR="007052EB" w:rsidRDefault="007052EB" w:rsidP="007052EB">
            <w:r>
              <w:t xml:space="preserve">      </w:t>
            </w:r>
            <w:r>
              <w:t>&lt;class name="TestJunit" /&gt;</w:t>
            </w:r>
          </w:p>
          <w:p w:rsidR="007052EB" w:rsidRDefault="007052EB" w:rsidP="007052EB">
            <w:r>
              <w:t xml:space="preserve">    </w:t>
            </w:r>
            <w:r>
              <w:t>&lt;/classes&gt;</w:t>
            </w:r>
          </w:p>
          <w:p w:rsidR="007052EB" w:rsidRDefault="007052EB" w:rsidP="007052EB">
            <w:r>
              <w:t xml:space="preserve">  </w:t>
            </w:r>
            <w:r>
              <w:t>&lt;/test&gt;</w:t>
            </w:r>
          </w:p>
          <w:p w:rsidR="007052EB" w:rsidRDefault="007052EB" w:rsidP="007052EB">
            <w:r>
              <w:t>&lt;/suite&gt;</w:t>
            </w:r>
          </w:p>
        </w:tc>
      </w:tr>
    </w:tbl>
    <w:p w:rsidR="007052EB" w:rsidRDefault="007052EB" w:rsidP="00E06045">
      <w:r w:rsidRPr="007052EB">
        <w:rPr>
          <w:rFonts w:hint="eastAsia"/>
        </w:rPr>
        <w:t>JUnit 4</w:t>
      </w:r>
      <w:r w:rsidRPr="007052EB">
        <w:rPr>
          <w:rFonts w:hint="eastAsia"/>
        </w:rPr>
        <w:t>中，</w:t>
      </w:r>
      <w:r w:rsidRPr="007052EB">
        <w:rPr>
          <w:rFonts w:hint="eastAsia"/>
        </w:rPr>
        <w:t>TestNG</w:t>
      </w:r>
      <w:r w:rsidRPr="007052EB">
        <w:rPr>
          <w:rFonts w:hint="eastAsia"/>
        </w:rPr>
        <w:t>将使用</w:t>
      </w:r>
      <w:r w:rsidRPr="007052EB">
        <w:rPr>
          <w:rFonts w:hint="eastAsia"/>
        </w:rPr>
        <w:t xml:space="preserve"> org.junit.runner.JUnitCore </w:t>
      </w:r>
      <w:r w:rsidRPr="007052EB">
        <w:rPr>
          <w:rFonts w:hint="eastAsia"/>
        </w:rPr>
        <w:t>运行测试。</w:t>
      </w:r>
    </w:p>
    <w:p w:rsidR="007052EB" w:rsidRDefault="007052EB" w:rsidP="00E06045"/>
    <w:p w:rsidR="007052EB" w:rsidRDefault="007052EB" w:rsidP="007052EB">
      <w:pPr>
        <w:pStyle w:val="2"/>
        <w:rPr>
          <w:rFonts w:hint="eastAsia"/>
        </w:rPr>
      </w:pPr>
      <w:r>
        <w:rPr>
          <w:rFonts w:hint="eastAsia"/>
        </w:rPr>
        <w:t>带</w:t>
      </w:r>
      <w:r>
        <w:t>返回值方法</w:t>
      </w:r>
    </w:p>
    <w:p w:rsidR="007052EB" w:rsidRPr="007052EB" w:rsidRDefault="007052EB" w:rsidP="00E06045">
      <w:r w:rsidRPr="007052EB">
        <w:rPr>
          <w:rFonts w:hint="eastAsia"/>
        </w:rPr>
        <w:t>默认情况下，如果一个方法有返回值，即使被</w:t>
      </w:r>
      <w:r w:rsidRPr="007052EB">
        <w:rPr>
          <w:rFonts w:hint="eastAsia"/>
        </w:rPr>
        <w:t>@Test</w:t>
      </w:r>
      <w:r w:rsidRPr="007052EB">
        <w:rPr>
          <w:rFonts w:hint="eastAsia"/>
        </w:rPr>
        <w:t>注解也会被忽略，不会执行，除非设置</w:t>
      </w:r>
      <w:r>
        <w:rPr>
          <w:rFonts w:hint="eastAsia"/>
        </w:rPr>
        <w:t>allow-return-values="true"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7052EB" w:rsidTr="007052EB">
        <w:tc>
          <w:tcPr>
            <w:tcW w:w="10478" w:type="dxa"/>
          </w:tcPr>
          <w:p w:rsidR="007052EB" w:rsidRDefault="007052EB" w:rsidP="007052EB">
            <w:r>
              <w:t>&lt;suite allow-return-values="true"&gt;</w:t>
            </w:r>
          </w:p>
          <w:p w:rsidR="007052EB" w:rsidRDefault="007052EB" w:rsidP="007052EB">
            <w:r>
              <w:t xml:space="preserve">&lt;test allow-return-values="true"&gt; </w:t>
            </w:r>
            <w:r>
              <w:t xml:space="preserve">&lt;!-- </w:t>
            </w:r>
            <w:r>
              <w:t>(?)</w:t>
            </w:r>
            <w:r>
              <w:t xml:space="preserve"> --&gt;</w:t>
            </w:r>
          </w:p>
        </w:tc>
      </w:tr>
    </w:tbl>
    <w:p w:rsidR="007052EB" w:rsidRPr="007052EB" w:rsidRDefault="007052EB" w:rsidP="00E06045"/>
    <w:p w:rsidR="007052EB" w:rsidRDefault="007052EB" w:rsidP="007052EB">
      <w:pPr>
        <w:pStyle w:val="1"/>
      </w:pPr>
      <w:r>
        <w:rPr>
          <w:rFonts w:hint="eastAsia"/>
        </w:rPr>
        <w:t>执行</w:t>
      </w:r>
    </w:p>
    <w:p w:rsidR="007052EB" w:rsidRDefault="007052EB" w:rsidP="007052EB">
      <w:pPr>
        <w:pStyle w:val="2"/>
        <w:rPr>
          <w:rFonts w:hint="eastAsia"/>
        </w:rPr>
      </w:pPr>
      <w:r>
        <w:rPr>
          <w:rFonts w:hint="eastAsia"/>
        </w:rPr>
        <w:t>命令</w:t>
      </w:r>
      <w:r>
        <w:t>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7052EB" w:rsidTr="007052EB">
        <w:tc>
          <w:tcPr>
            <w:tcW w:w="10478" w:type="dxa"/>
          </w:tcPr>
          <w:p w:rsidR="007052EB" w:rsidRDefault="007052EB" w:rsidP="0045782E">
            <w:pPr>
              <w:spacing w:line="0" w:lineRule="atLeast"/>
            </w:pPr>
            <w:r w:rsidRPr="007052EB">
              <w:t>java org.testng.TestNG testng1.xml [testng2.xml testng3.xml ...]</w:t>
            </w:r>
          </w:p>
        </w:tc>
      </w:tr>
    </w:tbl>
    <w:p w:rsidR="0045782E" w:rsidRDefault="0045782E" w:rsidP="0045782E"/>
    <w:p w:rsidR="007052EB" w:rsidRDefault="007052EB" w:rsidP="007052EB">
      <w:pPr>
        <w:pStyle w:val="3"/>
      </w:pPr>
      <w:r>
        <w:rPr>
          <w:rFonts w:hint="eastAsia"/>
        </w:rPr>
        <w:t>参数</w:t>
      </w:r>
    </w:p>
    <w:p w:rsidR="007052EB" w:rsidRDefault="007052EB" w:rsidP="00E06045">
      <w:r w:rsidRPr="007052EB">
        <w:rPr>
          <w:rFonts w:hint="eastAsia"/>
        </w:rPr>
        <w:t>参数可以放在一个文本文件中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7052EB" w:rsidTr="007052EB">
        <w:tc>
          <w:tcPr>
            <w:tcW w:w="10478" w:type="dxa"/>
          </w:tcPr>
          <w:p w:rsidR="007052EB" w:rsidRDefault="007052EB" w:rsidP="0045782E">
            <w:pPr>
              <w:spacing w:line="0" w:lineRule="atLeast"/>
            </w:pPr>
            <w:r>
              <w:t>C:&gt; more c:\command.txt</w:t>
            </w:r>
          </w:p>
          <w:p w:rsidR="007052EB" w:rsidRDefault="007052EB" w:rsidP="0045782E">
            <w:pPr>
              <w:spacing w:line="0" w:lineRule="atLeast"/>
            </w:pPr>
            <w:r>
              <w:t>-d test-output testng.xml</w:t>
            </w:r>
          </w:p>
          <w:p w:rsidR="007052EB" w:rsidRDefault="007052EB" w:rsidP="0045782E">
            <w:pPr>
              <w:spacing w:line="0" w:lineRule="atLeast"/>
              <w:rPr>
                <w:rFonts w:hint="eastAsia"/>
              </w:rPr>
            </w:pPr>
            <w:r>
              <w:t>C:&gt; java org.testng.TestNG @c:\command.txt</w:t>
            </w:r>
          </w:p>
        </w:tc>
      </w:tr>
    </w:tbl>
    <w:p w:rsidR="007052EB" w:rsidRPr="007052EB" w:rsidRDefault="007052EB" w:rsidP="00E06045">
      <w:pPr>
        <w:rPr>
          <w:rFonts w:hint="eastAsia"/>
        </w:rPr>
      </w:pPr>
    </w:p>
    <w:p w:rsidR="007052EB" w:rsidRDefault="0045782E" w:rsidP="0045782E">
      <w:pPr>
        <w:pStyle w:val="3"/>
        <w:rPr>
          <w:rFonts w:hint="eastAsia"/>
        </w:rPr>
      </w:pPr>
      <w:r>
        <w:rPr>
          <w:rFonts w:hint="eastAsia"/>
        </w:rPr>
        <w:t>JVM</w:t>
      </w:r>
      <w:r>
        <w:t>命令行属性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45782E" w:rsidTr="0045782E">
        <w:tc>
          <w:tcPr>
            <w:tcW w:w="10478" w:type="dxa"/>
          </w:tcPr>
          <w:p w:rsidR="0045782E" w:rsidRDefault="0045782E" w:rsidP="0045782E">
            <w:pPr>
              <w:spacing w:line="0" w:lineRule="atLeast"/>
            </w:pPr>
            <w:r w:rsidRPr="0045782E">
              <w:t>java -Dtestng.test.classpath="c:/build;c:/java/classes;" org.testng.TestNG testng.xml</w:t>
            </w:r>
          </w:p>
        </w:tc>
      </w:tr>
    </w:tbl>
    <w:p w:rsidR="007052EB" w:rsidRDefault="007052EB" w:rsidP="00E06045"/>
    <w:p w:rsidR="0045782E" w:rsidRDefault="0045782E" w:rsidP="0045782E">
      <w:pPr>
        <w:pStyle w:val="1"/>
        <w:rPr>
          <w:rFonts w:hint="eastAsia"/>
        </w:rPr>
      </w:pPr>
      <w:r>
        <w:rPr>
          <w:rFonts w:hint="eastAsia"/>
        </w:rPr>
        <w:t>附录</w:t>
      </w:r>
    </w:p>
    <w:p w:rsidR="0045782E" w:rsidRPr="0045782E" w:rsidRDefault="0045782E" w:rsidP="0045782E">
      <w:pPr>
        <w:rPr>
          <w:rFonts w:hint="eastAsia"/>
          <w:lang w:val="x-none"/>
        </w:rPr>
      </w:pPr>
      <w:r w:rsidRPr="0045782E">
        <w:rPr>
          <w:rFonts w:hint="eastAsia"/>
          <w:lang w:val="x-none"/>
        </w:rPr>
        <w:t xml:space="preserve">Test Fixture </w:t>
      </w:r>
      <w:r w:rsidRPr="0045782E">
        <w:rPr>
          <w:rFonts w:hint="eastAsia"/>
          <w:lang w:val="x-none"/>
        </w:rPr>
        <w:t>是指一个测试运行所需的固定环境，准确的定义：</w:t>
      </w:r>
    </w:p>
    <w:p w:rsidR="007052EB" w:rsidRPr="0045782E" w:rsidRDefault="0045782E" w:rsidP="0045782E">
      <w:pPr>
        <w:rPr>
          <w:lang w:val="x-none"/>
        </w:rPr>
      </w:pPr>
      <w:r w:rsidRPr="0045782E">
        <w:rPr>
          <w:lang w:val="x-none"/>
        </w:rPr>
        <w:t>The test fixture is everything we need to have in place to exercise the SUT</w:t>
      </w:r>
      <w:r>
        <w:rPr>
          <w:lang w:val="x-none"/>
        </w:rPr>
        <w:t>.</w:t>
      </w:r>
      <w:bookmarkStart w:id="0" w:name="_GoBack"/>
      <w:bookmarkEnd w:id="0"/>
    </w:p>
    <w:p w:rsidR="0045782E" w:rsidRPr="00B114B5" w:rsidRDefault="0045782E" w:rsidP="00E06045">
      <w:pPr>
        <w:rPr>
          <w:rFonts w:hint="eastAsia"/>
        </w:rPr>
      </w:pPr>
    </w:p>
    <w:sectPr w:rsidR="0045782E" w:rsidRPr="00B114B5" w:rsidSect="001E0CDD">
      <w:headerReference w:type="default" r:id="rId10"/>
      <w:footerReference w:type="default" r:id="rId11"/>
      <w:pgSz w:w="11906" w:h="16838" w:code="9"/>
      <w:pgMar w:top="567" w:right="567" w:bottom="567" w:left="567" w:header="567" w:footer="567" w:gutter="284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78C" w:rsidRDefault="001B178C" w:rsidP="0091192B">
      <w:r>
        <w:separator/>
      </w:r>
    </w:p>
  </w:endnote>
  <w:endnote w:type="continuationSeparator" w:id="0">
    <w:p w:rsidR="001B178C" w:rsidRDefault="001B178C" w:rsidP="0091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BAC" w:rsidRDefault="002A4BAC">
    <w:pPr>
      <w:pStyle w:val="a6"/>
    </w:pPr>
    <w:r>
      <w:rPr>
        <w:rFonts w:hint="eastAsia"/>
      </w:rPr>
      <w:t>创建</w:t>
    </w:r>
    <w:r>
      <w:t>于：</w:t>
    </w:r>
    <w:r>
      <w:t>2018/1/23</w:t>
    </w:r>
    <w:r>
      <w:ptab w:relativeTo="margin" w:alignment="center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5782E" w:rsidRPr="0045782E">
      <w:rPr>
        <w:b/>
        <w:bCs/>
        <w:noProof/>
        <w:lang w:val="zh-CN"/>
      </w:rPr>
      <w:t>8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5782E" w:rsidRPr="0045782E">
      <w:rPr>
        <w:b/>
        <w:bCs/>
        <w:noProof/>
        <w:lang w:val="zh-CN"/>
      </w:rPr>
      <w:t>8</w:t>
    </w:r>
    <w:r>
      <w:rPr>
        <w:b/>
        <w:bCs/>
      </w:rPr>
      <w:fldChar w:fldCharType="end"/>
    </w:r>
    <w:r>
      <w:ptab w:relativeTo="margin" w:alignment="right" w:leader="none"/>
    </w:r>
    <w:r>
      <w:rPr>
        <w:rFonts w:hint="eastAsia"/>
      </w:rPr>
      <w:t>更新</w:t>
    </w:r>
    <w:r>
      <w:t>于：</w:t>
    </w:r>
    <w:r>
      <w:fldChar w:fldCharType="begin"/>
    </w:r>
    <w:r>
      <w:instrText xml:space="preserve"> </w:instrText>
    </w:r>
    <w:r>
      <w:rPr>
        <w:rFonts w:hint="eastAsia"/>
      </w:rPr>
      <w:instrText>TIME \@ "yyyy/M/d"</w:instrText>
    </w:r>
    <w:r>
      <w:instrText xml:space="preserve"> </w:instrText>
    </w:r>
    <w:r>
      <w:fldChar w:fldCharType="separate"/>
    </w:r>
    <w:r>
      <w:rPr>
        <w:noProof/>
      </w:rPr>
      <w:t>2018/1/23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78C" w:rsidRDefault="001B178C" w:rsidP="0091192B">
      <w:r>
        <w:separator/>
      </w:r>
    </w:p>
  </w:footnote>
  <w:footnote w:type="continuationSeparator" w:id="0">
    <w:p w:rsidR="001B178C" w:rsidRDefault="001B178C" w:rsidP="00911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BAC" w:rsidRDefault="002A4BAC">
    <w:pPr>
      <w:pStyle w:val="a4"/>
      <w:rPr>
        <w:rFonts w:hint="eastAsia"/>
      </w:rPr>
    </w:pPr>
    <w:r>
      <w:rPr>
        <w:rFonts w:hint="eastAsia"/>
      </w:rPr>
      <w:t>TestNG</w:t>
    </w:r>
    <w:r>
      <w:rPr>
        <w:rFonts w:hint="eastAsia"/>
      </w:rPr>
      <w:t>学习</w:t>
    </w:r>
    <w:r>
      <w:t>笔记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366C4"/>
    <w:multiLevelType w:val="multilevel"/>
    <w:tmpl w:val="D06EA8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7A0C7348"/>
    <w:multiLevelType w:val="multilevel"/>
    <w:tmpl w:val="BA26EC5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ttachedTemplate r:id="rId1"/>
  <w:defaultTabStop w:val="420"/>
  <w:drawingGridVerticalSpacing w:val="14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22"/>
    <w:rsid w:val="000F440A"/>
    <w:rsid w:val="001741E8"/>
    <w:rsid w:val="001B178C"/>
    <w:rsid w:val="001E0CDD"/>
    <w:rsid w:val="00230136"/>
    <w:rsid w:val="002564DE"/>
    <w:rsid w:val="00267DDC"/>
    <w:rsid w:val="002A4BAC"/>
    <w:rsid w:val="002B5BE8"/>
    <w:rsid w:val="002B7B0C"/>
    <w:rsid w:val="0045782E"/>
    <w:rsid w:val="005973F3"/>
    <w:rsid w:val="005F3D8E"/>
    <w:rsid w:val="00620810"/>
    <w:rsid w:val="00637768"/>
    <w:rsid w:val="00701BD9"/>
    <w:rsid w:val="007052EB"/>
    <w:rsid w:val="007A0EEC"/>
    <w:rsid w:val="0091192B"/>
    <w:rsid w:val="009D15D1"/>
    <w:rsid w:val="00B114B5"/>
    <w:rsid w:val="00C1089F"/>
    <w:rsid w:val="00C35606"/>
    <w:rsid w:val="00CA1D51"/>
    <w:rsid w:val="00DF2E22"/>
    <w:rsid w:val="00E06045"/>
    <w:rsid w:val="00E47C40"/>
    <w:rsid w:val="00EC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3972"/>
  <w15:docId w15:val="{AC1C3C2C-B57C-49D1-A5D2-5392C4B3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BD9"/>
    <w:pPr>
      <w:keepNext/>
      <w:keepLines/>
      <w:numPr>
        <w:numId w:val="4"/>
      </w:numPr>
      <w:spacing w:before="60" w:after="6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1BD9"/>
    <w:pPr>
      <w:keepNext/>
      <w:keepLines/>
      <w:numPr>
        <w:ilvl w:val="1"/>
        <w:numId w:val="4"/>
      </w:numPr>
      <w:spacing w:before="60" w:after="6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1BD9"/>
    <w:pPr>
      <w:keepNext/>
      <w:keepLines/>
      <w:numPr>
        <w:ilvl w:val="2"/>
        <w:numId w:val="4"/>
      </w:numPr>
      <w:spacing w:before="60" w:after="6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D5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1BD9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01BD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01BD9"/>
    <w:rPr>
      <w:b/>
      <w:bCs/>
      <w:szCs w:val="32"/>
    </w:rPr>
  </w:style>
  <w:style w:type="paragraph" w:styleId="a4">
    <w:name w:val="header"/>
    <w:basedOn w:val="a"/>
    <w:link w:val="a5"/>
    <w:uiPriority w:val="99"/>
    <w:unhideWhenUsed/>
    <w:rsid w:val="00911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19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1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192B"/>
    <w:rPr>
      <w:sz w:val="18"/>
      <w:szCs w:val="18"/>
    </w:rPr>
  </w:style>
  <w:style w:type="table" w:styleId="a8">
    <w:name w:val="Table Grid"/>
    <w:basedOn w:val="a1"/>
    <w:uiPriority w:val="59"/>
    <w:rsid w:val="00E47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E47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E47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ng.org/testng-1.0.dt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estng.org/testng-1.0.dt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zonglu\&#25105;&#30340;&#27169;&#26495;\&#33258;&#21160;&#32534;&#2149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FE5C9-976E-4E67-B056-198516FC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自动编号模板.dotx</Template>
  <TotalTime>234</TotalTime>
  <Pages>8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宗路</dc:creator>
  <cp:lastModifiedBy>Eric Zong</cp:lastModifiedBy>
  <cp:revision>9</cp:revision>
  <dcterms:created xsi:type="dcterms:W3CDTF">2018-01-23T03:50:00Z</dcterms:created>
  <dcterms:modified xsi:type="dcterms:W3CDTF">2018-01-23T07:44:00Z</dcterms:modified>
</cp:coreProperties>
</file>